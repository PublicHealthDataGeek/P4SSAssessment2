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570FB" w14:textId="77777777" w:rsidR="00B261B1" w:rsidRDefault="00B261B1" w:rsidP="00B261B1"/>
    <w:p w14:paraId="2ECC0981" w14:textId="77777777" w:rsidR="00954111" w:rsidRPr="00B261B1" w:rsidRDefault="00954111" w:rsidP="00B261B1"/>
    <w:p w14:paraId="649555CE" w14:textId="77777777" w:rsidR="00B261B1" w:rsidRDefault="00B261B1" w:rsidP="00CE1039">
      <w:pPr>
        <w:rPr>
          <w:rFonts w:ascii="Arial" w:hAnsi="Arial" w:cs="Arial"/>
          <w:b/>
          <w:sz w:val="24"/>
          <w:szCs w:val="24"/>
        </w:rPr>
      </w:pPr>
    </w:p>
    <w:tbl>
      <w:tblPr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3119"/>
        <w:gridCol w:w="1701"/>
        <w:gridCol w:w="1984"/>
      </w:tblGrid>
      <w:tr w:rsidR="00555949" w14:paraId="38E81D36" w14:textId="77777777" w:rsidTr="00954111">
        <w:trPr>
          <w:trHeight w:val="1230"/>
        </w:trPr>
        <w:tc>
          <w:tcPr>
            <w:tcW w:w="5637" w:type="dxa"/>
            <w:gridSpan w:val="2"/>
            <w:shd w:val="clear" w:color="auto" w:fill="auto"/>
          </w:tcPr>
          <w:p w14:paraId="5009A5AA" w14:textId="77777777" w:rsidR="00555949" w:rsidRPr="00E11B23" w:rsidRDefault="00010841" w:rsidP="00E11B23">
            <w:pPr>
              <w:tabs>
                <w:tab w:val="left" w:pos="3480"/>
              </w:tabs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5C3E6D5" wp14:editId="477B36AC">
                  <wp:extent cx="3378200" cy="787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5949" w:rsidRPr="00E11B23">
              <w:rPr>
                <w:rFonts w:ascii="Arial" w:eastAsia="+mn-ea" w:hAnsi="Arial" w:cs="Arial"/>
                <w:b/>
                <w:kern w:val="24"/>
                <w:lang w:val="en-US"/>
              </w:rPr>
              <w:tab/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1D253ED4" w14:textId="77777777" w:rsidR="00555949" w:rsidRDefault="00010841" w:rsidP="00E11B23">
            <w:r>
              <w:rPr>
                <w:noProof/>
                <w:lang w:eastAsia="en-GB"/>
              </w:rPr>
              <w:drawing>
                <wp:anchor distT="0" distB="0" distL="114300" distR="114300" simplePos="0" relativeHeight="251657728" behindDoc="0" locked="0" layoutInCell="1" allowOverlap="1" wp14:anchorId="5CED2E4A" wp14:editId="1215A381">
                  <wp:simplePos x="0" y="0"/>
                  <wp:positionH relativeFrom="margin">
                    <wp:posOffset>600710</wp:posOffset>
                  </wp:positionH>
                  <wp:positionV relativeFrom="margin">
                    <wp:posOffset>73025</wp:posOffset>
                  </wp:positionV>
                  <wp:extent cx="1663065" cy="656590"/>
                  <wp:effectExtent l="0" t="0" r="0" b="3810"/>
                  <wp:wrapSquare wrapText="bothSides"/>
                  <wp:docPr id="11" name="Picture 2" descr="logo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55949" w14:paraId="56723F4B" w14:textId="77777777" w:rsidTr="00954111">
        <w:trPr>
          <w:trHeight w:val="621"/>
        </w:trPr>
        <w:tc>
          <w:tcPr>
            <w:tcW w:w="2518" w:type="dxa"/>
            <w:shd w:val="clear" w:color="auto" w:fill="auto"/>
            <w:vAlign w:val="center"/>
          </w:tcPr>
          <w:p w14:paraId="3BB5846C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32E3E70" wp14:editId="001E3FD5">
                  <wp:extent cx="1524000" cy="368300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DA5FAFA" w14:textId="77777777" w:rsidR="00555949" w:rsidRDefault="00555949" w:rsidP="00E11B23"/>
        </w:tc>
        <w:tc>
          <w:tcPr>
            <w:tcW w:w="1701" w:type="dxa"/>
            <w:shd w:val="clear" w:color="auto" w:fill="auto"/>
            <w:vAlign w:val="center"/>
          </w:tcPr>
          <w:p w14:paraId="239A1733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3838C7F" wp14:editId="08B1ADDF">
                  <wp:extent cx="939800" cy="355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78B2DA" w14:textId="77777777" w:rsidR="00555949" w:rsidRDefault="00555949" w:rsidP="00E11B23"/>
        </w:tc>
      </w:tr>
      <w:tr w:rsidR="00555949" w14:paraId="5A0D720C" w14:textId="77777777" w:rsidTr="00954111">
        <w:trPr>
          <w:trHeight w:val="679"/>
        </w:trPr>
        <w:tc>
          <w:tcPr>
            <w:tcW w:w="2518" w:type="dxa"/>
            <w:shd w:val="clear" w:color="auto" w:fill="auto"/>
            <w:vAlign w:val="center"/>
          </w:tcPr>
          <w:p w14:paraId="77F301E0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367FBAF" wp14:editId="672F40D6">
                  <wp:extent cx="1524000" cy="406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</w:tcPr>
          <w:p w14:paraId="409BE237" w14:textId="77777777" w:rsidR="00555949" w:rsidRDefault="00010841" w:rsidP="00E11B23">
            <w:r>
              <w:t>GEOG5995M: Programming for the Social Sciences – Core Skills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7422AED" w14:textId="77777777" w:rsidR="00555949" w:rsidRPr="00E11B23" w:rsidRDefault="00555949" w:rsidP="00E11B23">
            <w:pPr>
              <w:rPr>
                <w:b/>
              </w:rPr>
            </w:pPr>
          </w:p>
          <w:p w14:paraId="0075A2DD" w14:textId="77777777" w:rsidR="00555949" w:rsidRDefault="00010841" w:rsidP="00E11B23">
            <w:r>
              <w:rPr>
                <w:noProof/>
                <w:lang w:eastAsia="en-GB"/>
              </w:rPr>
              <w:drawing>
                <wp:inline distT="0" distB="0" distL="0" distR="0" wp14:anchorId="1AD750E6" wp14:editId="51474465">
                  <wp:extent cx="939800" cy="101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BF5A6D1" w14:textId="77777777" w:rsidR="00555949" w:rsidRDefault="00555949" w:rsidP="00E11B23"/>
        </w:tc>
      </w:tr>
      <w:tr w:rsidR="00555949" w14:paraId="7D756B8C" w14:textId="77777777" w:rsidTr="00954111">
        <w:trPr>
          <w:trHeight w:val="581"/>
        </w:trPr>
        <w:tc>
          <w:tcPr>
            <w:tcW w:w="2518" w:type="dxa"/>
            <w:shd w:val="clear" w:color="auto" w:fill="auto"/>
            <w:vAlign w:val="center"/>
          </w:tcPr>
          <w:p w14:paraId="50DD1EA9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617C36A" wp14:editId="48B0827D">
                  <wp:extent cx="1524000" cy="330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</w:tcPr>
          <w:p w14:paraId="4DEE0D3D" w14:textId="77777777" w:rsidR="00555949" w:rsidRDefault="00010841" w:rsidP="00E11B23">
            <w:r>
              <w:t>Assessment 2 – The Black Death</w:t>
            </w:r>
          </w:p>
        </w:tc>
        <w:tc>
          <w:tcPr>
            <w:tcW w:w="1701" w:type="dxa"/>
            <w:vMerge/>
            <w:shd w:val="clear" w:color="auto" w:fill="auto"/>
          </w:tcPr>
          <w:p w14:paraId="407EC0D1" w14:textId="77777777" w:rsidR="00555949" w:rsidRDefault="00555949" w:rsidP="00E11B23"/>
        </w:tc>
        <w:tc>
          <w:tcPr>
            <w:tcW w:w="1984" w:type="dxa"/>
            <w:vMerge/>
            <w:shd w:val="clear" w:color="auto" w:fill="auto"/>
          </w:tcPr>
          <w:p w14:paraId="59B7DBBB" w14:textId="77777777" w:rsidR="00555949" w:rsidRDefault="00555949" w:rsidP="00E11B23"/>
        </w:tc>
      </w:tr>
      <w:tr w:rsidR="00555949" w14:paraId="2B1FFD89" w14:textId="77777777" w:rsidTr="00954111">
        <w:trPr>
          <w:trHeight w:val="547"/>
        </w:trPr>
        <w:tc>
          <w:tcPr>
            <w:tcW w:w="2518" w:type="dxa"/>
            <w:shd w:val="clear" w:color="auto" w:fill="auto"/>
            <w:vAlign w:val="center"/>
          </w:tcPr>
          <w:p w14:paraId="1CABD92A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68ACC1A" wp14:editId="05C4E15B">
                  <wp:extent cx="1524000" cy="317500"/>
                  <wp:effectExtent l="0" t="0" r="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</w:tcPr>
          <w:p w14:paraId="07B6EB1D" w14:textId="77777777" w:rsidR="00555949" w:rsidRDefault="00555949" w:rsidP="00E11B23"/>
        </w:tc>
        <w:tc>
          <w:tcPr>
            <w:tcW w:w="1701" w:type="dxa"/>
            <w:vMerge/>
            <w:shd w:val="clear" w:color="auto" w:fill="auto"/>
          </w:tcPr>
          <w:p w14:paraId="0F667C9F" w14:textId="77777777" w:rsidR="00555949" w:rsidRPr="00E11B23" w:rsidRDefault="00555949" w:rsidP="00E11B23">
            <w:pPr>
              <w:rPr>
                <w:b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69C7A55E" w14:textId="77777777" w:rsidR="00555949" w:rsidRDefault="00555949" w:rsidP="00E11B23"/>
        </w:tc>
      </w:tr>
    </w:tbl>
    <w:p w14:paraId="054E4A50" w14:textId="77777777" w:rsidR="00555949" w:rsidRDefault="00555949" w:rsidP="00555949">
      <w:pPr>
        <w:spacing w:line="16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555949" w14:paraId="4AACA5CC" w14:textId="77777777" w:rsidTr="00E11B23">
        <w:trPr>
          <w:trHeight w:val="367"/>
        </w:trPr>
        <w:tc>
          <w:tcPr>
            <w:tcW w:w="9286" w:type="dxa"/>
            <w:shd w:val="clear" w:color="auto" w:fill="auto"/>
          </w:tcPr>
          <w:p w14:paraId="278594DD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D0626B7" wp14:editId="20081F56">
                  <wp:extent cx="5753100" cy="2159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14:paraId="1C409E95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5C614FD6" w14:textId="77777777" w:rsidR="00555949" w:rsidRPr="00455C0F" w:rsidRDefault="00555949" w:rsidP="00E11B23">
            <w:r w:rsidRPr="00455C0F">
              <w:t>1.</w:t>
            </w:r>
          </w:p>
        </w:tc>
      </w:tr>
      <w:tr w:rsidR="00555949" w14:paraId="73D010DC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76108BCC" w14:textId="77777777" w:rsidR="00555949" w:rsidRPr="00455C0F" w:rsidRDefault="00555949" w:rsidP="00E11B23">
            <w:r w:rsidRPr="00455C0F">
              <w:t>2.</w:t>
            </w:r>
          </w:p>
        </w:tc>
      </w:tr>
      <w:tr w:rsidR="00555949" w14:paraId="4606994A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1023BC97" w14:textId="77777777" w:rsidR="00555949" w:rsidRPr="00455C0F" w:rsidRDefault="00555949" w:rsidP="00E11B23">
            <w:r w:rsidRPr="00455C0F">
              <w:t>3.</w:t>
            </w:r>
          </w:p>
        </w:tc>
      </w:tr>
    </w:tbl>
    <w:p w14:paraId="06337AB6" w14:textId="77777777" w:rsidR="00555949" w:rsidRDefault="00555949" w:rsidP="00555949">
      <w:pPr>
        <w:spacing w:line="16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555949" w14:paraId="4D9A5233" w14:textId="77777777" w:rsidTr="00E11B23">
        <w:trPr>
          <w:trHeight w:val="380"/>
        </w:trPr>
        <w:tc>
          <w:tcPr>
            <w:tcW w:w="10456" w:type="dxa"/>
            <w:shd w:val="clear" w:color="auto" w:fill="auto"/>
          </w:tcPr>
          <w:p w14:paraId="7FF74EE3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2A6EC99" wp14:editId="08CF98EE">
                  <wp:extent cx="57658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14:paraId="5A2D9BBD" w14:textId="77777777" w:rsidTr="00E11B23">
        <w:trPr>
          <w:trHeight w:val="567"/>
        </w:trPr>
        <w:tc>
          <w:tcPr>
            <w:tcW w:w="10456" w:type="dxa"/>
            <w:shd w:val="clear" w:color="auto" w:fill="auto"/>
          </w:tcPr>
          <w:p w14:paraId="3450528F" w14:textId="77777777" w:rsidR="00555949" w:rsidRDefault="00555949" w:rsidP="00E11B23"/>
          <w:p w14:paraId="087BFE3C" w14:textId="77777777" w:rsidR="00555949" w:rsidRDefault="00555949" w:rsidP="00E11B23"/>
          <w:p w14:paraId="17D505D0" w14:textId="77777777" w:rsidR="00555949" w:rsidRDefault="00555949" w:rsidP="00E11B23"/>
          <w:p w14:paraId="624CB103" w14:textId="77777777" w:rsidR="00555949" w:rsidRDefault="00555949" w:rsidP="00E11B23"/>
          <w:p w14:paraId="332F9FA0" w14:textId="77777777" w:rsidR="00555949" w:rsidRDefault="00555949" w:rsidP="00E11B23"/>
          <w:p w14:paraId="450B874E" w14:textId="77777777" w:rsidR="00555949" w:rsidRDefault="00555949" w:rsidP="00E11B23"/>
          <w:p w14:paraId="66528E6E" w14:textId="77777777" w:rsidR="00555949" w:rsidRDefault="00555949" w:rsidP="00E11B23"/>
          <w:p w14:paraId="082EFCAA" w14:textId="77777777" w:rsidR="00555949" w:rsidRDefault="00555949" w:rsidP="00E11B23"/>
          <w:p w14:paraId="0D9FAC0D" w14:textId="77777777" w:rsidR="00555949" w:rsidRDefault="00555949" w:rsidP="00E11B23"/>
          <w:p w14:paraId="41981B3B" w14:textId="77777777" w:rsidR="00555949" w:rsidRDefault="00555949" w:rsidP="00E11B23"/>
          <w:p w14:paraId="03597C3B" w14:textId="77777777" w:rsidR="00555949" w:rsidRDefault="00555949" w:rsidP="00E11B23"/>
          <w:p w14:paraId="1AFF9616" w14:textId="77777777" w:rsidR="00555949" w:rsidRDefault="00555949" w:rsidP="00E11B23"/>
        </w:tc>
      </w:tr>
    </w:tbl>
    <w:p w14:paraId="22BC8205" w14:textId="77777777" w:rsidR="00555949" w:rsidRDefault="00555949" w:rsidP="005559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555949" w14:paraId="616D00DC" w14:textId="77777777" w:rsidTr="00E11B23">
        <w:trPr>
          <w:trHeight w:val="335"/>
        </w:trPr>
        <w:tc>
          <w:tcPr>
            <w:tcW w:w="10456" w:type="dxa"/>
            <w:shd w:val="clear" w:color="auto" w:fill="auto"/>
          </w:tcPr>
          <w:p w14:paraId="34D4C3EC" w14:textId="77777777" w:rsidR="00555949" w:rsidRPr="00E11B23" w:rsidRDefault="00010841" w:rsidP="00E11B23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F2A92F1" wp14:editId="3F53EF08">
                  <wp:extent cx="5753100" cy="203200"/>
                  <wp:effectExtent l="0" t="0" r="1270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14:paraId="09C62BDF" w14:textId="77777777" w:rsidTr="00E11B23">
        <w:trPr>
          <w:trHeight w:val="2758"/>
        </w:trPr>
        <w:tc>
          <w:tcPr>
            <w:tcW w:w="10456" w:type="dxa"/>
            <w:shd w:val="clear" w:color="auto" w:fill="auto"/>
          </w:tcPr>
          <w:p w14:paraId="2DC6E6BE" w14:textId="77777777" w:rsidR="00555949" w:rsidRDefault="00555949" w:rsidP="00E11B23"/>
          <w:p w14:paraId="428ED34D" w14:textId="77777777" w:rsidR="00555949" w:rsidRDefault="00555949" w:rsidP="00E11B23"/>
          <w:p w14:paraId="7C4D075D" w14:textId="77777777" w:rsidR="00555949" w:rsidRDefault="00555949" w:rsidP="00E11B23"/>
          <w:p w14:paraId="3220652F" w14:textId="77777777" w:rsidR="00555949" w:rsidRDefault="00555949" w:rsidP="00E11B23"/>
          <w:p w14:paraId="1FD69338" w14:textId="77777777" w:rsidR="00555949" w:rsidRDefault="00555949" w:rsidP="00E11B23"/>
          <w:p w14:paraId="05DA8857" w14:textId="77777777" w:rsidR="00555949" w:rsidRDefault="00555949" w:rsidP="00E11B23"/>
          <w:p w14:paraId="2BAD1F8A" w14:textId="77777777" w:rsidR="00555949" w:rsidRDefault="00555949" w:rsidP="00E11B23"/>
          <w:p w14:paraId="2B9FB1DF" w14:textId="77777777" w:rsidR="00555949" w:rsidRDefault="00555949" w:rsidP="00E11B23"/>
          <w:p w14:paraId="28778F74" w14:textId="77777777" w:rsidR="00555949" w:rsidRDefault="00555949" w:rsidP="00E11B23"/>
          <w:p w14:paraId="0DC72E02" w14:textId="77777777" w:rsidR="00555949" w:rsidRDefault="00555949" w:rsidP="00E11B23"/>
          <w:p w14:paraId="2D3CC68A" w14:textId="77777777" w:rsidR="00555949" w:rsidRDefault="00555949" w:rsidP="00E11B23"/>
          <w:p w14:paraId="0F995E5F" w14:textId="77777777" w:rsidR="00555949" w:rsidRDefault="00555949" w:rsidP="00E11B23"/>
        </w:tc>
      </w:tr>
    </w:tbl>
    <w:p w14:paraId="128DB6D2" w14:textId="77777777" w:rsidR="00555949" w:rsidRDefault="00555949" w:rsidP="00555949"/>
    <w:p w14:paraId="61AB6197" w14:textId="77777777" w:rsidR="00DB4DEF" w:rsidRDefault="00DB4D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6CBCCC1" w14:textId="77777777" w:rsidR="00B5796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Intention of the software</w:t>
      </w:r>
    </w:p>
    <w:p w14:paraId="537AB4FF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257E6CE9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Issues during development</w:t>
      </w:r>
    </w:p>
    <w:p w14:paraId="7E24EB0D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695A4BB4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these issues were overcome or not</w:t>
      </w:r>
    </w:p>
    <w:p w14:paraId="48172D81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3C398408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 sources used</w:t>
      </w:r>
    </w:p>
    <w:p w14:paraId="058AFC67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4001B88F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thought processes going into the softward design</w:t>
      </w:r>
    </w:p>
    <w:p w14:paraId="1D12282F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software development process followed</w:t>
      </w:r>
    </w:p>
    <w:p w14:paraId="5C9C4B92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730BF83A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 give context, exlain how it ended up how it is, </w:t>
      </w:r>
    </w:p>
    <w:p w14:paraId="2D3EC142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5B88C1F0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UML diagram</w:t>
      </w:r>
    </w:p>
    <w:p w14:paraId="28850089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11725446" w14:textId="77777777" w:rsidR="00DB4DEF" w:rsidRPr="00A478EF" w:rsidRDefault="00DB4DEF" w:rsidP="00CE1039">
      <w:pPr>
        <w:rPr>
          <w:rFonts w:ascii="Arial" w:hAnsi="Arial" w:cs="Arial"/>
          <w:sz w:val="24"/>
          <w:szCs w:val="24"/>
        </w:rPr>
      </w:pPr>
      <w:r w:rsidRPr="00A478EF">
        <w:rPr>
          <w:rFonts w:ascii="Arial" w:hAnsi="Arial" w:cs="Arial"/>
          <w:sz w:val="24"/>
          <w:szCs w:val="24"/>
        </w:rPr>
        <w:t xml:space="preserve">The aim of this software is to calculate the total deaths </w:t>
      </w:r>
      <w:r w:rsidR="00F51071" w:rsidRPr="00A478EF">
        <w:rPr>
          <w:rFonts w:ascii="Arial" w:hAnsi="Arial" w:cs="Arial"/>
          <w:sz w:val="24"/>
          <w:szCs w:val="24"/>
        </w:rPr>
        <w:t>per week from the Black Death in 1665 for 16 parishes using a given</w:t>
      </w:r>
      <w:r w:rsidRPr="00A478EF">
        <w:rPr>
          <w:rFonts w:ascii="Arial" w:hAnsi="Arial" w:cs="Arial"/>
          <w:sz w:val="24"/>
          <w:szCs w:val="24"/>
        </w:rPr>
        <w:t xml:space="preserve"> equation and enable the user to change the parameters of the equation to exam</w:t>
      </w:r>
      <w:r w:rsidR="00F51071" w:rsidRPr="00A478EF">
        <w:rPr>
          <w:rFonts w:ascii="Arial" w:hAnsi="Arial" w:cs="Arial"/>
          <w:sz w:val="24"/>
          <w:szCs w:val="24"/>
        </w:rPr>
        <w:t xml:space="preserve">ine the impact on the deaths.  </w:t>
      </w:r>
    </w:p>
    <w:p w14:paraId="6A17C65D" w14:textId="77777777" w:rsidR="00F51071" w:rsidRPr="00A478EF" w:rsidRDefault="00F51071" w:rsidP="00CE1039">
      <w:pPr>
        <w:rPr>
          <w:rFonts w:ascii="Arial" w:hAnsi="Arial" w:cs="Arial"/>
          <w:sz w:val="24"/>
          <w:szCs w:val="24"/>
        </w:rPr>
      </w:pPr>
    </w:p>
    <w:p w14:paraId="2D21BBD2" w14:textId="77777777" w:rsidR="00F51071" w:rsidRPr="00A478EF" w:rsidRDefault="00F51071" w:rsidP="00CE1039">
      <w:pPr>
        <w:rPr>
          <w:rFonts w:ascii="Arial" w:hAnsi="Arial" w:cs="Arial"/>
          <w:sz w:val="24"/>
          <w:szCs w:val="24"/>
        </w:rPr>
      </w:pPr>
      <w:r w:rsidRPr="00A478EF">
        <w:rPr>
          <w:rFonts w:ascii="Arial" w:hAnsi="Arial" w:cs="Arial"/>
          <w:sz w:val="24"/>
          <w:szCs w:val="24"/>
        </w:rPr>
        <w:t>Using the guidance given</w:t>
      </w:r>
      <w:r w:rsidR="00A478EF">
        <w:rPr>
          <w:rFonts w:ascii="Arial" w:hAnsi="Arial" w:cs="Arial"/>
          <w:sz w:val="24"/>
          <w:szCs w:val="24"/>
        </w:rPr>
        <w:t xml:space="preserve"> (Evans, 2017), this</w:t>
      </w:r>
      <w:r w:rsidRPr="00A478EF">
        <w:rPr>
          <w:rFonts w:ascii="Arial" w:hAnsi="Arial" w:cs="Arial"/>
          <w:sz w:val="24"/>
          <w:szCs w:val="24"/>
        </w:rPr>
        <w:t xml:space="preserve"> is achieved through the development of the Jup</w:t>
      </w:r>
      <w:r w:rsidR="00A478EF">
        <w:rPr>
          <w:rFonts w:ascii="Arial" w:hAnsi="Arial" w:cs="Arial"/>
          <w:sz w:val="24"/>
          <w:szCs w:val="24"/>
        </w:rPr>
        <w:t xml:space="preserve">yter Notebook </w:t>
      </w:r>
      <w:r w:rsidR="00F33883">
        <w:rPr>
          <w:rFonts w:ascii="Arial" w:hAnsi="Arial" w:cs="Arial"/>
          <w:sz w:val="24"/>
          <w:szCs w:val="24"/>
        </w:rPr>
        <w:t>that performs</w:t>
      </w:r>
      <w:r w:rsidR="00A478EF">
        <w:rPr>
          <w:rFonts w:ascii="Arial" w:hAnsi="Arial" w:cs="Arial"/>
          <w:sz w:val="24"/>
          <w:szCs w:val="24"/>
        </w:rPr>
        <w:t xml:space="preserve"> the following steps</w:t>
      </w:r>
      <w:r w:rsidRPr="00A478EF">
        <w:rPr>
          <w:rFonts w:ascii="Arial" w:hAnsi="Arial" w:cs="Arial"/>
          <w:sz w:val="24"/>
          <w:szCs w:val="24"/>
        </w:rPr>
        <w:t xml:space="preserve">: </w:t>
      </w:r>
    </w:p>
    <w:p w14:paraId="022F3F8F" w14:textId="77777777" w:rsidR="00A478EF" w:rsidRDefault="00A478EF" w:rsidP="00A478EF">
      <w:pPr>
        <w:rPr>
          <w:rFonts w:ascii="Arial" w:hAnsi="Arial" w:cs="Arial"/>
          <w:sz w:val="24"/>
          <w:szCs w:val="24"/>
        </w:rPr>
      </w:pPr>
    </w:p>
    <w:p w14:paraId="69A60360" w14:textId="77777777" w:rsidR="00A478EF" w:rsidRPr="00F56F85" w:rsidRDefault="00DB4DEF" w:rsidP="00A478EF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4"/>
          <w:szCs w:val="24"/>
        </w:rPr>
      </w:pPr>
      <w:r w:rsidRPr="00F56F85">
        <w:rPr>
          <w:rFonts w:ascii="Arial" w:hAnsi="Arial" w:cs="Arial"/>
          <w:i/>
          <w:sz w:val="24"/>
          <w:szCs w:val="24"/>
        </w:rPr>
        <w:t>Read</w:t>
      </w:r>
      <w:r w:rsidR="00A478EF" w:rsidRPr="00F56F85">
        <w:rPr>
          <w:rFonts w:ascii="Arial" w:hAnsi="Arial" w:cs="Arial"/>
          <w:i/>
          <w:sz w:val="24"/>
          <w:szCs w:val="24"/>
        </w:rPr>
        <w:t>ing</w:t>
      </w:r>
      <w:r w:rsidRPr="00F56F85">
        <w:rPr>
          <w:rFonts w:ascii="Arial" w:hAnsi="Arial" w:cs="Arial"/>
          <w:i/>
          <w:sz w:val="24"/>
          <w:szCs w:val="24"/>
        </w:rPr>
        <w:t xml:space="preserve"> in </w:t>
      </w:r>
      <w:r w:rsidR="00A478EF" w:rsidRPr="00F56F85">
        <w:rPr>
          <w:rFonts w:ascii="Arial" w:hAnsi="Arial" w:cs="Arial"/>
          <w:i/>
          <w:sz w:val="24"/>
          <w:szCs w:val="24"/>
        </w:rPr>
        <w:t xml:space="preserve">the </w:t>
      </w:r>
      <w:r w:rsidRPr="00F56F85">
        <w:rPr>
          <w:rFonts w:ascii="Arial" w:hAnsi="Arial" w:cs="Arial"/>
          <w:i/>
          <w:sz w:val="24"/>
          <w:szCs w:val="24"/>
        </w:rPr>
        <w:t>two data</w:t>
      </w:r>
      <w:r w:rsidR="00A478EF" w:rsidRPr="00F56F85">
        <w:rPr>
          <w:rFonts w:ascii="Arial" w:hAnsi="Arial" w:cs="Arial"/>
          <w:i/>
          <w:sz w:val="24"/>
          <w:szCs w:val="24"/>
        </w:rPr>
        <w:t xml:space="preserve">sets </w:t>
      </w:r>
    </w:p>
    <w:p w14:paraId="20DC5D16" w14:textId="77777777" w:rsidR="00A478EF" w:rsidRDefault="00A478EF" w:rsidP="00F56F85">
      <w:pPr>
        <w:ind w:left="720"/>
        <w:rPr>
          <w:rFonts w:ascii="Arial" w:hAnsi="Arial" w:cs="Arial"/>
          <w:sz w:val="24"/>
          <w:szCs w:val="24"/>
        </w:rPr>
      </w:pPr>
      <w:r w:rsidRPr="00F33883">
        <w:rPr>
          <w:rFonts w:ascii="Arial" w:hAnsi="Arial" w:cs="Arial"/>
          <w:sz w:val="24"/>
          <w:szCs w:val="24"/>
        </w:rPr>
        <w:t xml:space="preserve">The first </w:t>
      </w:r>
      <w:r w:rsidR="00F33883">
        <w:rPr>
          <w:rFonts w:ascii="Arial" w:hAnsi="Arial" w:cs="Arial"/>
          <w:sz w:val="24"/>
          <w:szCs w:val="24"/>
        </w:rPr>
        <w:t xml:space="preserve">dataset </w:t>
      </w:r>
      <w:r w:rsidRPr="00F33883">
        <w:rPr>
          <w:rFonts w:ascii="Arial" w:hAnsi="Arial" w:cs="Arial"/>
          <w:sz w:val="24"/>
          <w:szCs w:val="24"/>
        </w:rPr>
        <w:t>is a raster map of the average number of rats caught per week by rat catchers per 100m x 100m square</w:t>
      </w:r>
      <w:r w:rsidR="00F33883">
        <w:rPr>
          <w:rFonts w:ascii="Arial" w:hAnsi="Arial" w:cs="Arial"/>
          <w:sz w:val="24"/>
          <w:szCs w:val="24"/>
        </w:rPr>
        <w:t xml:space="preserve"> (parameter ‘r’)</w:t>
      </w:r>
      <w:r w:rsidRPr="00F33883">
        <w:rPr>
          <w:rFonts w:ascii="Arial" w:hAnsi="Arial" w:cs="Arial"/>
          <w:sz w:val="24"/>
          <w:szCs w:val="24"/>
        </w:rPr>
        <w:t>.  The second is a raster map of the average population density per 100m x 100m square for 16 square parishes</w:t>
      </w:r>
      <w:r w:rsidR="00F33883">
        <w:rPr>
          <w:rFonts w:ascii="Arial" w:hAnsi="Arial" w:cs="Arial"/>
          <w:sz w:val="24"/>
          <w:szCs w:val="24"/>
        </w:rPr>
        <w:t xml:space="preserve"> (parameter ‘p’)</w:t>
      </w:r>
      <w:r w:rsidRPr="00F33883">
        <w:rPr>
          <w:rFonts w:ascii="Arial" w:hAnsi="Arial" w:cs="Arial"/>
          <w:sz w:val="24"/>
          <w:szCs w:val="24"/>
        </w:rPr>
        <w:t xml:space="preserve">.   </w:t>
      </w:r>
    </w:p>
    <w:p w14:paraId="40EBCBFD" w14:textId="77777777" w:rsidR="00F33883" w:rsidRPr="00F33883" w:rsidRDefault="00F33883" w:rsidP="00F33883">
      <w:pPr>
        <w:rPr>
          <w:rFonts w:ascii="Arial" w:hAnsi="Arial" w:cs="Arial"/>
          <w:sz w:val="24"/>
          <w:szCs w:val="24"/>
        </w:rPr>
      </w:pPr>
    </w:p>
    <w:p w14:paraId="30FD8F30" w14:textId="77777777" w:rsidR="00DB4DEF" w:rsidRPr="00F56F85" w:rsidRDefault="00DB4DEF" w:rsidP="00A478EF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4"/>
          <w:szCs w:val="24"/>
        </w:rPr>
      </w:pPr>
      <w:r w:rsidRPr="00F56F85">
        <w:rPr>
          <w:rFonts w:ascii="Arial" w:hAnsi="Arial" w:cs="Arial"/>
          <w:i/>
          <w:sz w:val="24"/>
          <w:szCs w:val="24"/>
        </w:rPr>
        <w:t>Process</w:t>
      </w:r>
      <w:r w:rsidR="00A478EF" w:rsidRPr="00F56F85">
        <w:rPr>
          <w:rFonts w:ascii="Arial" w:hAnsi="Arial" w:cs="Arial"/>
          <w:i/>
          <w:sz w:val="24"/>
          <w:szCs w:val="24"/>
        </w:rPr>
        <w:t>es these and displays the maps</w:t>
      </w:r>
    </w:p>
    <w:p w14:paraId="0A6AFBF5" w14:textId="77777777" w:rsidR="00F33883" w:rsidRDefault="00F33883" w:rsidP="00F56F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step involves creating images of both datasets that are appropriately labelled with colour schemes that make sense for the type of data they are displaying. </w:t>
      </w:r>
    </w:p>
    <w:p w14:paraId="45509F79" w14:textId="77777777" w:rsidR="00F33883" w:rsidRPr="00F33883" w:rsidRDefault="00F33883" w:rsidP="00F33883">
      <w:pPr>
        <w:rPr>
          <w:rFonts w:ascii="Arial" w:hAnsi="Arial" w:cs="Arial"/>
          <w:sz w:val="24"/>
          <w:szCs w:val="24"/>
        </w:rPr>
      </w:pPr>
    </w:p>
    <w:p w14:paraId="4102CB02" w14:textId="77777777" w:rsidR="00DB4DEF" w:rsidRPr="00F56F85" w:rsidRDefault="00F33883" w:rsidP="00A478EF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4"/>
          <w:szCs w:val="24"/>
        </w:rPr>
      </w:pPr>
      <w:r w:rsidRPr="00F56F85">
        <w:rPr>
          <w:rFonts w:ascii="Arial" w:hAnsi="Arial" w:cs="Arial"/>
          <w:i/>
          <w:sz w:val="24"/>
          <w:szCs w:val="24"/>
        </w:rPr>
        <w:t>Calculates the average number of deaths per week and displays this as a map</w:t>
      </w:r>
    </w:p>
    <w:p w14:paraId="2332F4B4" w14:textId="77777777" w:rsidR="00F33883" w:rsidRDefault="00F33883" w:rsidP="00F56F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average number of deaths per week (‘d’) is calculated using the equation given by Evans (2017): </w:t>
      </w:r>
    </w:p>
    <w:p w14:paraId="74E26339" w14:textId="77777777" w:rsidR="00F33883" w:rsidRDefault="00F33883" w:rsidP="00F56F85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0.8 × r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× (1.3 × p)</m:t>
          </m:r>
        </m:oMath>
      </m:oMathPara>
    </w:p>
    <w:p w14:paraId="2C0566A3" w14:textId="77777777" w:rsidR="00F33883" w:rsidRDefault="00BE1757" w:rsidP="00F56F85">
      <w:pPr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output is displayed as another map.  </w:t>
      </w:r>
    </w:p>
    <w:p w14:paraId="663F4877" w14:textId="77777777" w:rsidR="00F33883" w:rsidRPr="00F33883" w:rsidRDefault="00F33883" w:rsidP="00F33883">
      <w:pPr>
        <w:rPr>
          <w:rFonts w:ascii="Arial" w:hAnsi="Arial" w:cs="Arial"/>
          <w:sz w:val="24"/>
          <w:szCs w:val="24"/>
        </w:rPr>
      </w:pPr>
    </w:p>
    <w:p w14:paraId="24CBE17D" w14:textId="77777777" w:rsidR="00DB4DEF" w:rsidRPr="00F56F85" w:rsidRDefault="00BE1757" w:rsidP="00A478EF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4"/>
          <w:szCs w:val="24"/>
        </w:rPr>
      </w:pPr>
      <w:r w:rsidRPr="00F56F85">
        <w:rPr>
          <w:rFonts w:ascii="Arial" w:hAnsi="Arial" w:cs="Arial"/>
          <w:i/>
          <w:sz w:val="24"/>
          <w:szCs w:val="24"/>
        </w:rPr>
        <w:t>Displays the three maps</w:t>
      </w:r>
    </w:p>
    <w:p w14:paraId="3C962D3C" w14:textId="77777777" w:rsidR="00BE1757" w:rsidRDefault="00BE1757" w:rsidP="00BE1757">
      <w:pPr>
        <w:pStyle w:val="ListParagraph"/>
        <w:rPr>
          <w:rFonts w:ascii="Arial" w:hAnsi="Arial" w:cs="Arial"/>
          <w:sz w:val="24"/>
          <w:szCs w:val="24"/>
        </w:rPr>
      </w:pPr>
    </w:p>
    <w:p w14:paraId="685232CF" w14:textId="77777777" w:rsidR="00BE1757" w:rsidRPr="00F56F85" w:rsidRDefault="00BE1757" w:rsidP="00A478EF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4"/>
          <w:szCs w:val="24"/>
        </w:rPr>
      </w:pPr>
      <w:r w:rsidRPr="00F56F85">
        <w:rPr>
          <w:rFonts w:ascii="Arial" w:hAnsi="Arial" w:cs="Arial"/>
          <w:i/>
          <w:sz w:val="24"/>
          <w:szCs w:val="24"/>
        </w:rPr>
        <w:t>Saves the death map as a text file with each line in the file equally a line on the map</w:t>
      </w:r>
    </w:p>
    <w:p w14:paraId="34740B23" w14:textId="77777777" w:rsidR="00BE1757" w:rsidRDefault="00BE1757" w:rsidP="00BE1757">
      <w:pPr>
        <w:pStyle w:val="ListParagraph"/>
        <w:rPr>
          <w:rFonts w:ascii="Arial" w:hAnsi="Arial" w:cs="Arial"/>
          <w:sz w:val="24"/>
          <w:szCs w:val="24"/>
        </w:rPr>
      </w:pPr>
    </w:p>
    <w:p w14:paraId="62DC12AF" w14:textId="77777777" w:rsidR="00BE1757" w:rsidRPr="00F56F85" w:rsidRDefault="00BE1757" w:rsidP="00A478EF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4"/>
          <w:szCs w:val="24"/>
        </w:rPr>
      </w:pPr>
      <w:r w:rsidRPr="00F56F85">
        <w:rPr>
          <w:rFonts w:ascii="Arial" w:hAnsi="Arial" w:cs="Arial"/>
          <w:i/>
          <w:sz w:val="24"/>
          <w:szCs w:val="24"/>
        </w:rPr>
        <w:t>Calculates and displays the total deaths per week</w:t>
      </w:r>
    </w:p>
    <w:p w14:paraId="2FC59CAA" w14:textId="77777777" w:rsidR="00BE1757" w:rsidRDefault="00BE1757" w:rsidP="00BE1757">
      <w:pPr>
        <w:pStyle w:val="ListParagraph"/>
        <w:rPr>
          <w:rFonts w:ascii="Arial" w:hAnsi="Arial" w:cs="Arial"/>
          <w:sz w:val="24"/>
          <w:szCs w:val="24"/>
        </w:rPr>
      </w:pPr>
    </w:p>
    <w:p w14:paraId="4B17FE79" w14:textId="77777777" w:rsidR="00BE1757" w:rsidRPr="00F56F85" w:rsidRDefault="00BE1757" w:rsidP="00A478EF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4"/>
          <w:szCs w:val="24"/>
        </w:rPr>
      </w:pPr>
      <w:r w:rsidRPr="00F56F85">
        <w:rPr>
          <w:rFonts w:ascii="Arial" w:hAnsi="Arial" w:cs="Arial"/>
          <w:i/>
          <w:sz w:val="24"/>
          <w:szCs w:val="24"/>
        </w:rPr>
        <w:t xml:space="preserve">Presents a Graphical User Interface (GUI) to the user so that they can change the parameters of the equation.  </w:t>
      </w:r>
    </w:p>
    <w:p w14:paraId="728A4431" w14:textId="77777777" w:rsidR="00DB4DEF" w:rsidRDefault="00DB4DEF" w:rsidP="00CE1039">
      <w:pPr>
        <w:rPr>
          <w:rFonts w:ascii="Arial" w:hAnsi="Arial" w:cs="Arial"/>
          <w:b/>
          <w:sz w:val="24"/>
          <w:szCs w:val="24"/>
        </w:rPr>
      </w:pPr>
    </w:p>
    <w:p w14:paraId="3D66FCA5" w14:textId="77777777" w:rsidR="00A478EF" w:rsidRPr="00A478EF" w:rsidRDefault="00A478EF" w:rsidP="00A478EF">
      <w:pPr>
        <w:rPr>
          <w:rFonts w:ascii="Arial" w:hAnsi="Arial" w:cs="Arial"/>
          <w:sz w:val="24"/>
          <w:szCs w:val="24"/>
        </w:rPr>
      </w:pPr>
    </w:p>
    <w:p w14:paraId="32F70EB3" w14:textId="77777777" w:rsidR="00F51071" w:rsidRDefault="00F51071" w:rsidP="00CE1039">
      <w:pPr>
        <w:rPr>
          <w:rFonts w:ascii="Arial" w:hAnsi="Arial" w:cs="Arial"/>
          <w:b/>
          <w:sz w:val="24"/>
          <w:szCs w:val="24"/>
        </w:rPr>
      </w:pPr>
    </w:p>
    <w:p w14:paraId="4AFBAAD0" w14:textId="77777777" w:rsidR="00A478EF" w:rsidRDefault="00A478EF" w:rsidP="00CE1039">
      <w:pPr>
        <w:rPr>
          <w:rFonts w:ascii="Arial" w:hAnsi="Arial" w:cs="Arial"/>
          <w:b/>
          <w:sz w:val="24"/>
          <w:szCs w:val="24"/>
        </w:rPr>
      </w:pPr>
    </w:p>
    <w:p w14:paraId="33D4D9D6" w14:textId="77777777" w:rsidR="00A478EF" w:rsidRDefault="00A478EF" w:rsidP="00CE1039">
      <w:pPr>
        <w:rPr>
          <w:rFonts w:ascii="Arial" w:hAnsi="Arial" w:cs="Arial"/>
          <w:b/>
          <w:sz w:val="24"/>
          <w:szCs w:val="24"/>
        </w:rPr>
      </w:pPr>
    </w:p>
    <w:p w14:paraId="07B5AC48" w14:textId="7AC9F347" w:rsidR="00A478EF" w:rsidRDefault="00F56F85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Development process</w:t>
      </w:r>
    </w:p>
    <w:p w14:paraId="110F2B81" w14:textId="77777777" w:rsidR="005D4DEA" w:rsidRDefault="005D4DEA" w:rsidP="00CE1039">
      <w:pPr>
        <w:rPr>
          <w:rFonts w:ascii="Arial" w:hAnsi="Arial" w:cs="Arial"/>
          <w:b/>
          <w:sz w:val="24"/>
          <w:szCs w:val="24"/>
        </w:rPr>
      </w:pPr>
    </w:p>
    <w:p w14:paraId="0E04A638" w14:textId="27A2640A" w:rsidR="005D4DEA" w:rsidRPr="005D4DEA" w:rsidRDefault="005D4DEA" w:rsidP="00CE1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 this was a relatively challenging piece of work for me to deliver given that I had never coded anything before this module.  </w:t>
      </w:r>
    </w:p>
    <w:p w14:paraId="63696837" w14:textId="77777777" w:rsidR="005D4DEA" w:rsidRDefault="005D4DEA" w:rsidP="00CE1039">
      <w:pPr>
        <w:rPr>
          <w:rFonts w:ascii="Arial" w:hAnsi="Arial" w:cs="Arial"/>
          <w:b/>
          <w:sz w:val="24"/>
          <w:szCs w:val="24"/>
        </w:rPr>
      </w:pPr>
    </w:p>
    <w:p w14:paraId="1BE494BF" w14:textId="1674EE32" w:rsidR="005D4DEA" w:rsidRDefault="00F56F85" w:rsidP="00CE1039">
      <w:pPr>
        <w:rPr>
          <w:rFonts w:ascii="Arial" w:hAnsi="Arial" w:cs="Arial"/>
          <w:sz w:val="24"/>
          <w:szCs w:val="24"/>
        </w:rPr>
      </w:pPr>
      <w:r w:rsidRPr="00F56F85">
        <w:rPr>
          <w:rFonts w:ascii="Arial" w:hAnsi="Arial" w:cs="Arial"/>
          <w:sz w:val="24"/>
          <w:szCs w:val="24"/>
        </w:rPr>
        <w:t xml:space="preserve">The first challenge was ensuring I was confident that I had imported and displayed the raster data appropriately.  I utilised the information learnt from the module about raster data (each row is an increase in the y-direction and subsequent values in a row being an increase in the x-direction) and reading such data into a 2D array to inform my code.  </w:t>
      </w:r>
      <w:r>
        <w:rPr>
          <w:rFonts w:ascii="Arial" w:hAnsi="Arial" w:cs="Arial"/>
          <w:sz w:val="24"/>
          <w:szCs w:val="24"/>
        </w:rPr>
        <w:t xml:space="preserve">I cross-checked this by visualising the data in a spreadsheet and by checking the example images shown in Evans (2017).  </w:t>
      </w:r>
    </w:p>
    <w:p w14:paraId="3086E826" w14:textId="77777777" w:rsidR="00F56F85" w:rsidRDefault="00F56F85" w:rsidP="00CE1039">
      <w:pPr>
        <w:rPr>
          <w:rFonts w:ascii="Arial" w:hAnsi="Arial" w:cs="Arial"/>
          <w:sz w:val="24"/>
          <w:szCs w:val="24"/>
        </w:rPr>
      </w:pPr>
    </w:p>
    <w:p w14:paraId="6CA61963" w14:textId="6FD09348" w:rsidR="004A474C" w:rsidRDefault="004A474C" w:rsidP="00CE1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data was in </w:t>
      </w:r>
      <w:r w:rsidR="00D37278">
        <w:rPr>
          <w:rFonts w:ascii="Arial" w:hAnsi="Arial" w:cs="Arial"/>
          <w:sz w:val="24"/>
          <w:szCs w:val="24"/>
        </w:rPr>
        <w:t>list format I</w:t>
      </w:r>
      <w:r>
        <w:rPr>
          <w:rFonts w:ascii="Arial" w:hAnsi="Arial" w:cs="Arial"/>
          <w:sz w:val="24"/>
          <w:szCs w:val="24"/>
        </w:rPr>
        <w:t xml:space="preserve"> converted it into a numpy array to </w:t>
      </w:r>
      <w:r w:rsidR="00D37278">
        <w:rPr>
          <w:rFonts w:ascii="Arial" w:hAnsi="Arial" w:cs="Arial"/>
          <w:sz w:val="24"/>
          <w:szCs w:val="24"/>
        </w:rPr>
        <w:t>allow me to use floats for the equation calculation.</w:t>
      </w:r>
    </w:p>
    <w:p w14:paraId="6B548BFD" w14:textId="77777777" w:rsidR="004A474C" w:rsidRDefault="004A474C" w:rsidP="00CE1039">
      <w:pPr>
        <w:rPr>
          <w:rFonts w:ascii="Arial" w:hAnsi="Arial" w:cs="Arial"/>
          <w:sz w:val="24"/>
          <w:szCs w:val="24"/>
        </w:rPr>
      </w:pPr>
    </w:p>
    <w:p w14:paraId="258B50C3" w14:textId="77777777" w:rsidR="004A474C" w:rsidRDefault="004A474C" w:rsidP="00CE1039">
      <w:pPr>
        <w:rPr>
          <w:rFonts w:ascii="Arial" w:hAnsi="Arial" w:cs="Arial"/>
          <w:sz w:val="24"/>
          <w:szCs w:val="24"/>
        </w:rPr>
      </w:pPr>
    </w:p>
    <w:p w14:paraId="10FC18A9" w14:textId="152B6605" w:rsidR="00F56F85" w:rsidRDefault="00F56F85" w:rsidP="00CE1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I had the data, I then displayed it as two images.  I removed the default axis labels that could cause confusion </w:t>
      </w:r>
      <w:r w:rsidR="004751F4">
        <w:rPr>
          <w:rFonts w:ascii="Arial" w:hAnsi="Arial" w:cs="Arial"/>
          <w:sz w:val="24"/>
          <w:szCs w:val="24"/>
        </w:rPr>
        <w:t xml:space="preserve">to simplify </w:t>
      </w:r>
      <w:r>
        <w:rPr>
          <w:rFonts w:ascii="Arial" w:hAnsi="Arial" w:cs="Arial"/>
          <w:sz w:val="24"/>
          <w:szCs w:val="24"/>
        </w:rPr>
        <w:t>the visualisation</w:t>
      </w:r>
      <w:r w:rsidR="004751F4">
        <w:rPr>
          <w:rFonts w:ascii="Arial" w:hAnsi="Arial" w:cs="Arial"/>
          <w:sz w:val="24"/>
          <w:szCs w:val="24"/>
        </w:rPr>
        <w:t xml:space="preserve"> and added appropriate labelling</w:t>
      </w:r>
      <w:r w:rsidR="00BB2DF9">
        <w:rPr>
          <w:rFonts w:ascii="Arial" w:hAnsi="Arial" w:cs="Arial"/>
          <w:sz w:val="24"/>
          <w:szCs w:val="24"/>
        </w:rPr>
        <w:t xml:space="preserve"> and a colorbar</w:t>
      </w:r>
      <w:r w:rsidR="004751F4">
        <w:rPr>
          <w:rFonts w:ascii="Arial" w:hAnsi="Arial" w:cs="Arial"/>
          <w:sz w:val="24"/>
          <w:szCs w:val="24"/>
        </w:rPr>
        <w:t>.  I tried different colormap</w:t>
      </w:r>
      <w:r>
        <w:rPr>
          <w:rFonts w:ascii="Arial" w:hAnsi="Arial" w:cs="Arial"/>
          <w:sz w:val="24"/>
          <w:szCs w:val="24"/>
        </w:rPr>
        <w:t xml:space="preserve"> s</w:t>
      </w:r>
      <w:r w:rsidR="004751F4">
        <w:rPr>
          <w:rFonts w:ascii="Arial" w:hAnsi="Arial" w:cs="Arial"/>
          <w:sz w:val="24"/>
          <w:szCs w:val="24"/>
        </w:rPr>
        <w:t xml:space="preserve">chemes </w:t>
      </w:r>
      <w:r>
        <w:rPr>
          <w:rFonts w:ascii="Arial" w:hAnsi="Arial" w:cs="Arial"/>
          <w:sz w:val="24"/>
          <w:szCs w:val="24"/>
        </w:rPr>
        <w:t xml:space="preserve">to identify the ones I felt conveyed the data </w:t>
      </w:r>
      <w:r w:rsidR="004751F4">
        <w:rPr>
          <w:rFonts w:ascii="Arial" w:hAnsi="Arial" w:cs="Arial"/>
          <w:sz w:val="24"/>
          <w:szCs w:val="24"/>
        </w:rPr>
        <w:t xml:space="preserve">well to </w:t>
      </w:r>
      <w:r>
        <w:rPr>
          <w:rFonts w:ascii="Arial" w:hAnsi="Arial" w:cs="Arial"/>
          <w:sz w:val="24"/>
          <w:szCs w:val="24"/>
        </w:rPr>
        <w:t>the viewer</w:t>
      </w:r>
      <w:r w:rsidR="004751F4">
        <w:rPr>
          <w:rFonts w:ascii="Arial" w:hAnsi="Arial" w:cs="Arial"/>
          <w:sz w:val="24"/>
          <w:szCs w:val="24"/>
        </w:rPr>
        <w:t>.  A same colour sequential colormap was used for population density whereas a different sequential colormap that enable</w:t>
      </w:r>
      <w:r w:rsidR="00AE6E15">
        <w:rPr>
          <w:rFonts w:ascii="Arial" w:hAnsi="Arial" w:cs="Arial"/>
          <w:sz w:val="24"/>
          <w:szCs w:val="24"/>
        </w:rPr>
        <w:t>d</w:t>
      </w:r>
      <w:r w:rsidR="004751F4">
        <w:rPr>
          <w:rFonts w:ascii="Arial" w:hAnsi="Arial" w:cs="Arial"/>
          <w:sz w:val="24"/>
          <w:szCs w:val="24"/>
        </w:rPr>
        <w:t xml:space="preserve"> the viewer to clearly demark the different rat catcher patches was used for this data.  </w:t>
      </w:r>
    </w:p>
    <w:p w14:paraId="78587BE2" w14:textId="77777777" w:rsidR="00F56F85" w:rsidRDefault="00F56F85" w:rsidP="00CE1039">
      <w:pPr>
        <w:rPr>
          <w:rFonts w:ascii="Arial" w:hAnsi="Arial" w:cs="Arial"/>
          <w:sz w:val="24"/>
          <w:szCs w:val="24"/>
        </w:rPr>
      </w:pPr>
    </w:p>
    <w:p w14:paraId="2B2B374F" w14:textId="3059F856" w:rsidR="005D4DEA" w:rsidRDefault="004751F4" w:rsidP="00CE1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then devel</w:t>
      </w:r>
      <w:r w:rsidR="00D37278">
        <w:rPr>
          <w:rFonts w:ascii="Arial" w:hAnsi="Arial" w:cs="Arial"/>
          <w:sz w:val="24"/>
          <w:szCs w:val="24"/>
        </w:rPr>
        <w:t xml:space="preserve">oped code to run the equation by creating new variables using for loops.  One looped through multiplying each r value by 0.8 and the second multiplying each p value by 1.3.  I then calculated the average death for each 100 x 100 square by using a numpy multiply function.  </w:t>
      </w:r>
      <w:r w:rsidR="00BB2DF9">
        <w:rPr>
          <w:rFonts w:ascii="Arial" w:hAnsi="Arial" w:cs="Arial"/>
          <w:sz w:val="24"/>
          <w:szCs w:val="24"/>
        </w:rPr>
        <w:t>These average deaths per week were then displayed as an image with appropriate labelling and a colorbar.</w:t>
      </w:r>
    </w:p>
    <w:p w14:paraId="3CF57A19" w14:textId="77777777" w:rsidR="00BB2DF9" w:rsidRDefault="00BB2DF9" w:rsidP="00CE1039">
      <w:pPr>
        <w:rPr>
          <w:rFonts w:ascii="Arial" w:hAnsi="Arial" w:cs="Arial"/>
          <w:sz w:val="24"/>
          <w:szCs w:val="24"/>
        </w:rPr>
      </w:pPr>
    </w:p>
    <w:p w14:paraId="0698BA43" w14:textId="54643289" w:rsidR="00BB2DF9" w:rsidRDefault="00BB2DF9" w:rsidP="00CE1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step, which proved to be very tricky, was to create an image with all 3 maps together.  </w:t>
      </w:r>
      <w:r w:rsidR="00F327A7">
        <w:rPr>
          <w:rFonts w:ascii="Arial" w:hAnsi="Arial" w:cs="Arial"/>
          <w:sz w:val="24"/>
          <w:szCs w:val="24"/>
        </w:rPr>
        <w:t xml:space="preserve">It was </w:t>
      </w:r>
      <w:r w:rsidR="001A68B4">
        <w:rPr>
          <w:rFonts w:ascii="Arial" w:hAnsi="Arial" w:cs="Arial"/>
          <w:sz w:val="24"/>
          <w:szCs w:val="24"/>
        </w:rPr>
        <w:t>relatively</w:t>
      </w:r>
      <w:r w:rsidR="00F327A7">
        <w:rPr>
          <w:rFonts w:ascii="Arial" w:hAnsi="Arial" w:cs="Arial"/>
          <w:sz w:val="24"/>
          <w:szCs w:val="24"/>
        </w:rPr>
        <w:t xml:space="preserve"> easy to get three images in the same horizontal plane </w:t>
      </w:r>
      <w:r w:rsidR="001A68B4">
        <w:rPr>
          <w:rFonts w:ascii="Arial" w:hAnsi="Arial" w:cs="Arial"/>
          <w:sz w:val="24"/>
          <w:szCs w:val="24"/>
        </w:rPr>
        <w:t xml:space="preserve">and close enough together </w:t>
      </w:r>
      <w:r w:rsidR="00F327A7">
        <w:rPr>
          <w:rFonts w:ascii="Arial" w:hAnsi="Arial" w:cs="Arial"/>
          <w:sz w:val="24"/>
          <w:szCs w:val="24"/>
        </w:rPr>
        <w:t xml:space="preserve">but I could not manage to get them to be the same size to enable direct </w:t>
      </w:r>
      <w:r w:rsidR="001A68B4">
        <w:rPr>
          <w:rFonts w:ascii="Arial" w:hAnsi="Arial" w:cs="Arial"/>
          <w:sz w:val="24"/>
          <w:szCs w:val="24"/>
        </w:rPr>
        <w:t>comparison</w:t>
      </w:r>
      <w:r w:rsidR="00F327A7">
        <w:rPr>
          <w:rFonts w:ascii="Arial" w:hAnsi="Arial" w:cs="Arial"/>
          <w:sz w:val="24"/>
          <w:szCs w:val="24"/>
        </w:rPr>
        <w:t>.  I tried altering the saving of the 3 individual images (by</w:t>
      </w:r>
      <w:r w:rsidR="001A68B4">
        <w:rPr>
          <w:rFonts w:ascii="Arial" w:hAnsi="Arial" w:cs="Arial"/>
          <w:sz w:val="24"/>
          <w:szCs w:val="24"/>
        </w:rPr>
        <w:t xml:space="preserve"> specifying image size and dpi);</w:t>
      </w:r>
      <w:r w:rsidR="00F327A7">
        <w:rPr>
          <w:rFonts w:ascii="Arial" w:hAnsi="Arial" w:cs="Arial"/>
          <w:sz w:val="24"/>
          <w:szCs w:val="24"/>
        </w:rPr>
        <w:t xml:space="preserve"> used various matplot options such a</w:t>
      </w:r>
      <w:r w:rsidR="001A68B4">
        <w:rPr>
          <w:rFonts w:ascii="Arial" w:hAnsi="Arial" w:cs="Arial"/>
          <w:sz w:val="24"/>
          <w:szCs w:val="24"/>
        </w:rPr>
        <w:t xml:space="preserve">s figure, subplot, </w:t>
      </w:r>
      <w:r w:rsidR="00F327A7">
        <w:rPr>
          <w:rFonts w:ascii="Arial" w:hAnsi="Arial" w:cs="Arial"/>
          <w:sz w:val="24"/>
          <w:szCs w:val="24"/>
        </w:rPr>
        <w:t>gridspec</w:t>
      </w:r>
      <w:r w:rsidR="001A68B4">
        <w:rPr>
          <w:rFonts w:ascii="Arial" w:hAnsi="Arial" w:cs="Arial"/>
          <w:sz w:val="24"/>
          <w:szCs w:val="24"/>
        </w:rPr>
        <w:t xml:space="preserve"> and close();</w:t>
      </w:r>
      <w:r w:rsidR="00F327A7">
        <w:rPr>
          <w:rFonts w:ascii="Arial" w:hAnsi="Arial" w:cs="Arial"/>
          <w:sz w:val="24"/>
          <w:szCs w:val="24"/>
        </w:rPr>
        <w:t xml:space="preserve"> and searched StackOverflow and Python documentation but I was unable to get them all to be equal size.  </w:t>
      </w:r>
    </w:p>
    <w:p w14:paraId="2C2E469A" w14:textId="77777777" w:rsidR="00BB2DF9" w:rsidRDefault="00BB2DF9" w:rsidP="00CE1039">
      <w:pPr>
        <w:rPr>
          <w:rFonts w:ascii="Arial" w:hAnsi="Arial" w:cs="Arial"/>
          <w:sz w:val="24"/>
          <w:szCs w:val="24"/>
        </w:rPr>
      </w:pPr>
    </w:p>
    <w:p w14:paraId="5D38A46B" w14:textId="610889BD" w:rsidR="00BB2DF9" w:rsidRDefault="00BB2DF9" w:rsidP="00CE1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Calculating the total deaths </w:t>
      </w:r>
    </w:p>
    <w:p w14:paraId="78038C59" w14:textId="77777777" w:rsidR="00BB2DF9" w:rsidRDefault="00BB2DF9" w:rsidP="00CE1039">
      <w:pPr>
        <w:rPr>
          <w:rFonts w:ascii="Arial" w:hAnsi="Arial" w:cs="Arial"/>
          <w:sz w:val="24"/>
          <w:szCs w:val="24"/>
        </w:rPr>
      </w:pPr>
    </w:p>
    <w:p w14:paraId="3B2C2B1E" w14:textId="77777777" w:rsidR="00BB2DF9" w:rsidRDefault="00BB2DF9" w:rsidP="00CE1039">
      <w:pPr>
        <w:rPr>
          <w:rFonts w:ascii="Arial" w:hAnsi="Arial" w:cs="Arial"/>
          <w:sz w:val="24"/>
          <w:szCs w:val="24"/>
        </w:rPr>
      </w:pPr>
    </w:p>
    <w:p w14:paraId="103F11B8" w14:textId="77777777" w:rsidR="00AE6E15" w:rsidRDefault="00AE6E15" w:rsidP="00CE1039">
      <w:pPr>
        <w:rPr>
          <w:rFonts w:ascii="Arial" w:hAnsi="Arial" w:cs="Arial"/>
          <w:sz w:val="24"/>
          <w:szCs w:val="24"/>
        </w:rPr>
      </w:pPr>
    </w:p>
    <w:p w14:paraId="5E978AFF" w14:textId="77777777" w:rsidR="00AE6E15" w:rsidRPr="00F56F85" w:rsidRDefault="00AE6E15" w:rsidP="00CE1039">
      <w:pPr>
        <w:rPr>
          <w:rFonts w:ascii="Arial" w:hAnsi="Arial" w:cs="Arial"/>
          <w:sz w:val="24"/>
          <w:szCs w:val="24"/>
        </w:rPr>
      </w:pPr>
    </w:p>
    <w:p w14:paraId="5DCFF6D2" w14:textId="77777777" w:rsidR="005D4DEA" w:rsidRPr="00F56F85" w:rsidRDefault="005D4DEA" w:rsidP="00CE103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F9EE8D9" w14:textId="6AA6837C" w:rsidR="00A478EF" w:rsidRDefault="00F33883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Initial data vis – to help make sense of the data</w:t>
      </w:r>
    </w:p>
    <w:p w14:paraId="6E57AA7D" w14:textId="77777777" w:rsidR="00F33883" w:rsidRDefault="00F33883" w:rsidP="00CE10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equation</w:t>
      </w:r>
    </w:p>
    <w:p w14:paraId="34347F90" w14:textId="77777777" w:rsidR="00A478EF" w:rsidRDefault="00A478EF" w:rsidP="00CE1039">
      <w:pPr>
        <w:rPr>
          <w:rFonts w:ascii="Arial" w:hAnsi="Arial" w:cs="Arial"/>
          <w:b/>
          <w:sz w:val="24"/>
          <w:szCs w:val="24"/>
        </w:rPr>
      </w:pPr>
    </w:p>
    <w:p w14:paraId="5D0E7E6B" w14:textId="77777777" w:rsidR="00F51071" w:rsidRPr="00F51071" w:rsidRDefault="00A478EF" w:rsidP="00F510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Evans, A. 2017.</w:t>
      </w:r>
      <w:r w:rsidRPr="00A478EF">
        <w:rPr>
          <w:rFonts w:ascii="Arial" w:hAnsi="Arial" w:cs="Arial"/>
          <w:sz w:val="24"/>
          <w:szCs w:val="24"/>
        </w:rPr>
        <w:t xml:space="preserve"> </w:t>
      </w:r>
      <w:r w:rsidRPr="00A478EF">
        <w:rPr>
          <w:rFonts w:ascii="Arial" w:hAnsi="Arial" w:cs="Arial"/>
          <w:i/>
          <w:sz w:val="24"/>
          <w:szCs w:val="24"/>
        </w:rPr>
        <w:t>Geography Programming Courses – The Black Death</w:t>
      </w:r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[Online]. [Accessed 5 December 2018]. Available from: </w:t>
      </w:r>
      <w:r>
        <w:rPr>
          <w:rFonts w:ascii="Arial" w:hAnsi="Arial" w:cs="Arial"/>
          <w:b/>
          <w:sz w:val="24"/>
          <w:szCs w:val="24"/>
        </w:rPr>
        <w:t xml:space="preserve"> </w:t>
      </w:r>
      <w:hyperlink r:id="rId18" w:history="1">
        <w:r w:rsidR="00F51071" w:rsidRPr="00F51071">
          <w:rPr>
            <w:rStyle w:val="Hyperlink"/>
            <w:rFonts w:ascii="Arial" w:hAnsi="Arial" w:cs="Arial"/>
            <w:b/>
            <w:sz w:val="24"/>
            <w:szCs w:val="24"/>
          </w:rPr>
          <w:t>http://www.geog.leeds.ac.uk/courses/computing/study/core-python-phd/assessment2/death.html</w:t>
        </w:r>
      </w:hyperlink>
    </w:p>
    <w:p w14:paraId="1014B72D" w14:textId="438E614B" w:rsidR="00F51071" w:rsidRPr="00F51071" w:rsidRDefault="00F51071" w:rsidP="00F51071">
      <w:pPr>
        <w:ind w:left="360"/>
        <w:rPr>
          <w:rFonts w:ascii="Arial" w:hAnsi="Arial" w:cs="Arial"/>
          <w:b/>
          <w:sz w:val="24"/>
          <w:szCs w:val="24"/>
        </w:rPr>
      </w:pPr>
    </w:p>
    <w:sectPr w:rsidR="00F51071" w:rsidRPr="00F51071" w:rsidSect="000272F3">
      <w:footerReference w:type="even" r:id="rId19"/>
      <w:headerReference w:type="first" r:id="rId20"/>
      <w:footerReference w:type="first" r:id="rId21"/>
      <w:pgSz w:w="11906" w:h="16838" w:code="9"/>
      <w:pgMar w:top="851" w:right="1418" w:bottom="15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3B679" w14:textId="77777777" w:rsidR="001E7561" w:rsidRDefault="001E7561">
      <w:r>
        <w:separator/>
      </w:r>
    </w:p>
  </w:endnote>
  <w:endnote w:type="continuationSeparator" w:id="0">
    <w:p w14:paraId="21FF22CC" w14:textId="77777777" w:rsidR="001E7561" w:rsidRDefault="001E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7B208" w14:textId="77777777" w:rsidR="00732D91" w:rsidRDefault="00732D91" w:rsidP="00CE10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5EA59A59" w14:textId="77777777" w:rsidR="00732D91" w:rsidRDefault="00732D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80C8" w14:textId="206F753A" w:rsidR="00732D91" w:rsidRDefault="00732D9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68B4">
      <w:rPr>
        <w:noProof/>
      </w:rPr>
      <w:t>1</w:t>
    </w:r>
    <w:r>
      <w:fldChar w:fldCharType="end"/>
    </w:r>
  </w:p>
  <w:p w14:paraId="34675A4A" w14:textId="77777777" w:rsidR="00732D91" w:rsidRDefault="00732D91" w:rsidP="00092AF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E4FB1" w14:textId="77777777" w:rsidR="001E7561" w:rsidRDefault="001E7561">
      <w:r>
        <w:separator/>
      </w:r>
    </w:p>
  </w:footnote>
  <w:footnote w:type="continuationSeparator" w:id="0">
    <w:p w14:paraId="06B04C6D" w14:textId="77777777" w:rsidR="001E7561" w:rsidRDefault="001E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E4747" w14:textId="77777777" w:rsidR="00732D91" w:rsidRPr="00172ECB" w:rsidRDefault="00732D91" w:rsidP="00172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1A2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0AE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B56D7"/>
    <w:multiLevelType w:val="hybridMultilevel"/>
    <w:tmpl w:val="5FE6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B80"/>
    <w:multiLevelType w:val="hybridMultilevel"/>
    <w:tmpl w:val="7B76C7E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192016"/>
    <w:multiLevelType w:val="hybridMultilevel"/>
    <w:tmpl w:val="E1F2961A"/>
    <w:lvl w:ilvl="0" w:tplc="4DFABE02">
      <w:start w:val="1"/>
      <w:numFmt w:val="lowerRoman"/>
      <w:lvlText w:val="(%1)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26EFE"/>
    <w:multiLevelType w:val="hybridMultilevel"/>
    <w:tmpl w:val="A16E9A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56016C"/>
    <w:multiLevelType w:val="hybridMultilevel"/>
    <w:tmpl w:val="92487A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F07AF"/>
    <w:multiLevelType w:val="hybridMultilevel"/>
    <w:tmpl w:val="F8E4C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463AB"/>
    <w:multiLevelType w:val="hybridMultilevel"/>
    <w:tmpl w:val="E1F2961A"/>
    <w:lvl w:ilvl="0" w:tplc="4DFABE02">
      <w:start w:val="1"/>
      <w:numFmt w:val="lowerRoman"/>
      <w:lvlText w:val="(%1)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01DA"/>
    <w:multiLevelType w:val="hybridMultilevel"/>
    <w:tmpl w:val="488A55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23D"/>
    <w:multiLevelType w:val="hybridMultilevel"/>
    <w:tmpl w:val="BBD09D30"/>
    <w:lvl w:ilvl="0" w:tplc="F2DA3D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1C4A05"/>
    <w:multiLevelType w:val="hybridMultilevel"/>
    <w:tmpl w:val="76B4365C"/>
    <w:lvl w:ilvl="0" w:tplc="0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A1810"/>
    <w:multiLevelType w:val="multilevel"/>
    <w:tmpl w:val="80D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546E7"/>
    <w:multiLevelType w:val="hybridMultilevel"/>
    <w:tmpl w:val="EAD48F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D20CD"/>
    <w:multiLevelType w:val="hybridMultilevel"/>
    <w:tmpl w:val="A0E87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97C79"/>
    <w:multiLevelType w:val="hybridMultilevel"/>
    <w:tmpl w:val="DCA8C3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97B63"/>
    <w:multiLevelType w:val="hybridMultilevel"/>
    <w:tmpl w:val="D7185E96"/>
    <w:lvl w:ilvl="0" w:tplc="F2DA3D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12587"/>
    <w:multiLevelType w:val="hybridMultilevel"/>
    <w:tmpl w:val="D320ED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14DAA"/>
    <w:multiLevelType w:val="hybridMultilevel"/>
    <w:tmpl w:val="6BB21644"/>
    <w:lvl w:ilvl="0" w:tplc="9302369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66A29"/>
    <w:multiLevelType w:val="hybridMultilevel"/>
    <w:tmpl w:val="04220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0677C"/>
    <w:multiLevelType w:val="hybridMultilevel"/>
    <w:tmpl w:val="B352DA40"/>
    <w:lvl w:ilvl="0" w:tplc="77EAD1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67E3C1C">
      <w:start w:val="164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C62E436">
      <w:start w:val="164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94EE1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C7E28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19894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02874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236E3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DE90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8F46E1D"/>
    <w:multiLevelType w:val="multilevel"/>
    <w:tmpl w:val="3392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03629"/>
    <w:multiLevelType w:val="hybridMultilevel"/>
    <w:tmpl w:val="21EA94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55EC1"/>
    <w:multiLevelType w:val="hybridMultilevel"/>
    <w:tmpl w:val="D2B04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70D1C"/>
    <w:multiLevelType w:val="singleLevel"/>
    <w:tmpl w:val="2778782E"/>
    <w:lvl w:ilvl="0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</w:abstractNum>
  <w:abstractNum w:abstractNumId="25" w15:restartNumberingAfterBreak="0">
    <w:nsid w:val="576C2300"/>
    <w:multiLevelType w:val="hybridMultilevel"/>
    <w:tmpl w:val="A40E4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E260B"/>
    <w:multiLevelType w:val="hybridMultilevel"/>
    <w:tmpl w:val="45869D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860A8"/>
    <w:multiLevelType w:val="hybridMultilevel"/>
    <w:tmpl w:val="91DE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169C7"/>
    <w:multiLevelType w:val="hybridMultilevel"/>
    <w:tmpl w:val="80001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613AB"/>
    <w:multiLevelType w:val="hybridMultilevel"/>
    <w:tmpl w:val="5712B2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D4016"/>
    <w:multiLevelType w:val="hybridMultilevel"/>
    <w:tmpl w:val="B30074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F7C1C"/>
    <w:multiLevelType w:val="hybridMultilevel"/>
    <w:tmpl w:val="0E0AF3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A2420"/>
    <w:multiLevelType w:val="hybridMultilevel"/>
    <w:tmpl w:val="1DA0CD34"/>
    <w:lvl w:ilvl="0" w:tplc="CBD4FB8E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2558"/>
    <w:multiLevelType w:val="hybridMultilevel"/>
    <w:tmpl w:val="B2062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935BF"/>
    <w:multiLevelType w:val="hybridMultilevel"/>
    <w:tmpl w:val="33BE59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51F4A"/>
    <w:multiLevelType w:val="hybridMultilevel"/>
    <w:tmpl w:val="2C46D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001D4"/>
    <w:multiLevelType w:val="hybridMultilevel"/>
    <w:tmpl w:val="A5C894FC"/>
    <w:lvl w:ilvl="0" w:tplc="C4127B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A674D"/>
    <w:multiLevelType w:val="hybridMultilevel"/>
    <w:tmpl w:val="A2A893D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6C4A63"/>
    <w:multiLevelType w:val="hybridMultilevel"/>
    <w:tmpl w:val="D41E3D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720EC"/>
    <w:multiLevelType w:val="hybridMultilevel"/>
    <w:tmpl w:val="6E924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623A6"/>
    <w:multiLevelType w:val="hybridMultilevel"/>
    <w:tmpl w:val="38C09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B247F"/>
    <w:multiLevelType w:val="hybridMultilevel"/>
    <w:tmpl w:val="078A7A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A464A"/>
    <w:multiLevelType w:val="hybridMultilevel"/>
    <w:tmpl w:val="861A3B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30"/>
  </w:num>
  <w:num w:numId="5">
    <w:abstractNumId w:val="15"/>
  </w:num>
  <w:num w:numId="6">
    <w:abstractNumId w:val="22"/>
  </w:num>
  <w:num w:numId="7">
    <w:abstractNumId w:val="29"/>
  </w:num>
  <w:num w:numId="8">
    <w:abstractNumId w:val="31"/>
  </w:num>
  <w:num w:numId="9">
    <w:abstractNumId w:val="24"/>
  </w:num>
  <w:num w:numId="10">
    <w:abstractNumId w:val="35"/>
  </w:num>
  <w:num w:numId="11">
    <w:abstractNumId w:val="42"/>
  </w:num>
  <w:num w:numId="12">
    <w:abstractNumId w:val="16"/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</w:num>
  <w:num w:numId="15">
    <w:abstractNumId w:val="3"/>
  </w:num>
  <w:num w:numId="16">
    <w:abstractNumId w:val="5"/>
  </w:num>
  <w:num w:numId="17">
    <w:abstractNumId w:val="34"/>
  </w:num>
  <w:num w:numId="18">
    <w:abstractNumId w:val="9"/>
  </w:num>
  <w:num w:numId="19">
    <w:abstractNumId w:val="38"/>
  </w:num>
  <w:num w:numId="20">
    <w:abstractNumId w:val="19"/>
  </w:num>
  <w:num w:numId="21">
    <w:abstractNumId w:val="39"/>
  </w:num>
  <w:num w:numId="22">
    <w:abstractNumId w:val="32"/>
  </w:num>
  <w:num w:numId="23">
    <w:abstractNumId w:val="41"/>
  </w:num>
  <w:num w:numId="24">
    <w:abstractNumId w:val="14"/>
  </w:num>
  <w:num w:numId="25">
    <w:abstractNumId w:val="26"/>
  </w:num>
  <w:num w:numId="26">
    <w:abstractNumId w:val="18"/>
  </w:num>
  <w:num w:numId="27">
    <w:abstractNumId w:val="4"/>
  </w:num>
  <w:num w:numId="28">
    <w:abstractNumId w:val="23"/>
  </w:num>
  <w:num w:numId="29">
    <w:abstractNumId w:val="7"/>
  </w:num>
  <w:num w:numId="30">
    <w:abstractNumId w:val="33"/>
  </w:num>
  <w:num w:numId="31">
    <w:abstractNumId w:val="17"/>
  </w:num>
  <w:num w:numId="32">
    <w:abstractNumId w:val="8"/>
  </w:num>
  <w:num w:numId="33">
    <w:abstractNumId w:val="20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6"/>
  </w:num>
  <w:num w:numId="37">
    <w:abstractNumId w:val="11"/>
  </w:num>
  <w:num w:numId="38">
    <w:abstractNumId w:val="11"/>
  </w:num>
  <w:num w:numId="39">
    <w:abstractNumId w:val="21"/>
  </w:num>
  <w:num w:numId="40">
    <w:abstractNumId w:val="40"/>
  </w:num>
  <w:num w:numId="41">
    <w:abstractNumId w:val="36"/>
  </w:num>
  <w:num w:numId="42">
    <w:abstractNumId w:val="27"/>
  </w:num>
  <w:num w:numId="43">
    <w:abstractNumId w:val="28"/>
  </w:num>
  <w:num w:numId="4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C"/>
    <w:rsid w:val="00001DD3"/>
    <w:rsid w:val="00007083"/>
    <w:rsid w:val="00010841"/>
    <w:rsid w:val="00010F1B"/>
    <w:rsid w:val="00011AF3"/>
    <w:rsid w:val="000229BE"/>
    <w:rsid w:val="00025CA5"/>
    <w:rsid w:val="0002653C"/>
    <w:rsid w:val="000272F3"/>
    <w:rsid w:val="00042808"/>
    <w:rsid w:val="000471C4"/>
    <w:rsid w:val="00055AD0"/>
    <w:rsid w:val="0006565C"/>
    <w:rsid w:val="00072B40"/>
    <w:rsid w:val="00080564"/>
    <w:rsid w:val="00092AFC"/>
    <w:rsid w:val="000A2AFE"/>
    <w:rsid w:val="000A7C62"/>
    <w:rsid w:val="000B0227"/>
    <w:rsid w:val="000B4E68"/>
    <w:rsid w:val="000B4F29"/>
    <w:rsid w:val="000B630E"/>
    <w:rsid w:val="000B6D44"/>
    <w:rsid w:val="000C53EB"/>
    <w:rsid w:val="000E2DB2"/>
    <w:rsid w:val="000E430C"/>
    <w:rsid w:val="000F1DED"/>
    <w:rsid w:val="00101D7D"/>
    <w:rsid w:val="00105947"/>
    <w:rsid w:val="00120A06"/>
    <w:rsid w:val="00124C71"/>
    <w:rsid w:val="001250B6"/>
    <w:rsid w:val="001261D7"/>
    <w:rsid w:val="00130248"/>
    <w:rsid w:val="001325E9"/>
    <w:rsid w:val="00133279"/>
    <w:rsid w:val="001347BA"/>
    <w:rsid w:val="001428FA"/>
    <w:rsid w:val="00152A6A"/>
    <w:rsid w:val="001651DA"/>
    <w:rsid w:val="00172ABD"/>
    <w:rsid w:val="00172ECB"/>
    <w:rsid w:val="0017643C"/>
    <w:rsid w:val="00184587"/>
    <w:rsid w:val="00192453"/>
    <w:rsid w:val="0019556A"/>
    <w:rsid w:val="00197AB2"/>
    <w:rsid w:val="001A0015"/>
    <w:rsid w:val="001A68B4"/>
    <w:rsid w:val="001B087C"/>
    <w:rsid w:val="001E1F55"/>
    <w:rsid w:val="001E7561"/>
    <w:rsid w:val="00201346"/>
    <w:rsid w:val="00205173"/>
    <w:rsid w:val="00210BFD"/>
    <w:rsid w:val="0021156B"/>
    <w:rsid w:val="00213C41"/>
    <w:rsid w:val="0022359D"/>
    <w:rsid w:val="00227832"/>
    <w:rsid w:val="00230177"/>
    <w:rsid w:val="002353AB"/>
    <w:rsid w:val="00235BC5"/>
    <w:rsid w:val="002468F0"/>
    <w:rsid w:val="002528FA"/>
    <w:rsid w:val="002533F6"/>
    <w:rsid w:val="00260778"/>
    <w:rsid w:val="00260DC0"/>
    <w:rsid w:val="0026479B"/>
    <w:rsid w:val="002757B0"/>
    <w:rsid w:val="00277973"/>
    <w:rsid w:val="00285C13"/>
    <w:rsid w:val="002905C1"/>
    <w:rsid w:val="002A691C"/>
    <w:rsid w:val="002B2F55"/>
    <w:rsid w:val="002C27F4"/>
    <w:rsid w:val="002C41A1"/>
    <w:rsid w:val="002C77BF"/>
    <w:rsid w:val="002C7BC5"/>
    <w:rsid w:val="002D2E5A"/>
    <w:rsid w:val="002E1165"/>
    <w:rsid w:val="002E4843"/>
    <w:rsid w:val="002E5C6F"/>
    <w:rsid w:val="002F1014"/>
    <w:rsid w:val="002F208F"/>
    <w:rsid w:val="002F2E01"/>
    <w:rsid w:val="002F43CB"/>
    <w:rsid w:val="002F74C9"/>
    <w:rsid w:val="003009B7"/>
    <w:rsid w:val="003068C9"/>
    <w:rsid w:val="00306BFA"/>
    <w:rsid w:val="00310D70"/>
    <w:rsid w:val="00313FA8"/>
    <w:rsid w:val="003158D9"/>
    <w:rsid w:val="0033123C"/>
    <w:rsid w:val="00331C49"/>
    <w:rsid w:val="00337542"/>
    <w:rsid w:val="003418BE"/>
    <w:rsid w:val="00343642"/>
    <w:rsid w:val="00343E71"/>
    <w:rsid w:val="0035398B"/>
    <w:rsid w:val="00353F08"/>
    <w:rsid w:val="00354954"/>
    <w:rsid w:val="003560E9"/>
    <w:rsid w:val="00360653"/>
    <w:rsid w:val="00360C7B"/>
    <w:rsid w:val="0036514C"/>
    <w:rsid w:val="00365F59"/>
    <w:rsid w:val="00371851"/>
    <w:rsid w:val="00374729"/>
    <w:rsid w:val="003829B1"/>
    <w:rsid w:val="0038617B"/>
    <w:rsid w:val="003A4D16"/>
    <w:rsid w:val="003A51B5"/>
    <w:rsid w:val="003A72CA"/>
    <w:rsid w:val="003B137A"/>
    <w:rsid w:val="003C1D34"/>
    <w:rsid w:val="003C2E29"/>
    <w:rsid w:val="003C38F4"/>
    <w:rsid w:val="003C3FD9"/>
    <w:rsid w:val="003D286D"/>
    <w:rsid w:val="003D60FA"/>
    <w:rsid w:val="003D6D2D"/>
    <w:rsid w:val="003F79F5"/>
    <w:rsid w:val="0043395A"/>
    <w:rsid w:val="0043409A"/>
    <w:rsid w:val="00435B11"/>
    <w:rsid w:val="00436CD5"/>
    <w:rsid w:val="00444653"/>
    <w:rsid w:val="00445D74"/>
    <w:rsid w:val="0045102F"/>
    <w:rsid w:val="00455C64"/>
    <w:rsid w:val="00457A49"/>
    <w:rsid w:val="0046156A"/>
    <w:rsid w:val="00465339"/>
    <w:rsid w:val="004751F4"/>
    <w:rsid w:val="00481F30"/>
    <w:rsid w:val="0048305C"/>
    <w:rsid w:val="00486896"/>
    <w:rsid w:val="004A0B6F"/>
    <w:rsid w:val="004A1EEB"/>
    <w:rsid w:val="004A474C"/>
    <w:rsid w:val="004A5CDC"/>
    <w:rsid w:val="004B6482"/>
    <w:rsid w:val="004C1679"/>
    <w:rsid w:val="004C2958"/>
    <w:rsid w:val="004D0A38"/>
    <w:rsid w:val="004D2622"/>
    <w:rsid w:val="004D72FB"/>
    <w:rsid w:val="004D77BA"/>
    <w:rsid w:val="004E7D15"/>
    <w:rsid w:val="004F5B4F"/>
    <w:rsid w:val="00503491"/>
    <w:rsid w:val="00504F07"/>
    <w:rsid w:val="00505558"/>
    <w:rsid w:val="00513BA4"/>
    <w:rsid w:val="0051479D"/>
    <w:rsid w:val="00516B5A"/>
    <w:rsid w:val="00520F99"/>
    <w:rsid w:val="005234CB"/>
    <w:rsid w:val="00524621"/>
    <w:rsid w:val="00534B7E"/>
    <w:rsid w:val="00541437"/>
    <w:rsid w:val="00541581"/>
    <w:rsid w:val="005435D6"/>
    <w:rsid w:val="0054399A"/>
    <w:rsid w:val="0054513A"/>
    <w:rsid w:val="0055329F"/>
    <w:rsid w:val="00555949"/>
    <w:rsid w:val="005630EC"/>
    <w:rsid w:val="00566553"/>
    <w:rsid w:val="0057320F"/>
    <w:rsid w:val="005733FF"/>
    <w:rsid w:val="005779F7"/>
    <w:rsid w:val="005821CE"/>
    <w:rsid w:val="005829C9"/>
    <w:rsid w:val="00585A96"/>
    <w:rsid w:val="005874E0"/>
    <w:rsid w:val="005921BC"/>
    <w:rsid w:val="00595732"/>
    <w:rsid w:val="00595B08"/>
    <w:rsid w:val="00595B59"/>
    <w:rsid w:val="00596064"/>
    <w:rsid w:val="005A1DF4"/>
    <w:rsid w:val="005A58B4"/>
    <w:rsid w:val="005B422C"/>
    <w:rsid w:val="005B6838"/>
    <w:rsid w:val="005C5E30"/>
    <w:rsid w:val="005C7661"/>
    <w:rsid w:val="005D4DEA"/>
    <w:rsid w:val="00602D63"/>
    <w:rsid w:val="00603F26"/>
    <w:rsid w:val="00641AE4"/>
    <w:rsid w:val="006477DC"/>
    <w:rsid w:val="00651187"/>
    <w:rsid w:val="006521A4"/>
    <w:rsid w:val="00654F52"/>
    <w:rsid w:val="00656A61"/>
    <w:rsid w:val="00657B71"/>
    <w:rsid w:val="006621AF"/>
    <w:rsid w:val="00675928"/>
    <w:rsid w:val="00677D4C"/>
    <w:rsid w:val="00680FD7"/>
    <w:rsid w:val="0068399D"/>
    <w:rsid w:val="00687D20"/>
    <w:rsid w:val="00690BA8"/>
    <w:rsid w:val="006A0289"/>
    <w:rsid w:val="006A6B4F"/>
    <w:rsid w:val="006B4A99"/>
    <w:rsid w:val="006C63FC"/>
    <w:rsid w:val="006D2E84"/>
    <w:rsid w:val="006D329C"/>
    <w:rsid w:val="006D3627"/>
    <w:rsid w:val="006D7AB1"/>
    <w:rsid w:val="006E48C2"/>
    <w:rsid w:val="006F19A7"/>
    <w:rsid w:val="00711509"/>
    <w:rsid w:val="00711CF7"/>
    <w:rsid w:val="0071313A"/>
    <w:rsid w:val="00730DE6"/>
    <w:rsid w:val="00732D91"/>
    <w:rsid w:val="00732F35"/>
    <w:rsid w:val="00747D50"/>
    <w:rsid w:val="00747ED7"/>
    <w:rsid w:val="00753BEC"/>
    <w:rsid w:val="0076064D"/>
    <w:rsid w:val="0076441F"/>
    <w:rsid w:val="007676F7"/>
    <w:rsid w:val="007929AA"/>
    <w:rsid w:val="00793BCE"/>
    <w:rsid w:val="00796109"/>
    <w:rsid w:val="0079777C"/>
    <w:rsid w:val="007A4CAB"/>
    <w:rsid w:val="007A6773"/>
    <w:rsid w:val="007B0407"/>
    <w:rsid w:val="007B75D7"/>
    <w:rsid w:val="007C21A6"/>
    <w:rsid w:val="007C346F"/>
    <w:rsid w:val="007C6F23"/>
    <w:rsid w:val="007C79D5"/>
    <w:rsid w:val="007D0D1C"/>
    <w:rsid w:val="007D35C9"/>
    <w:rsid w:val="007D60BE"/>
    <w:rsid w:val="007E0679"/>
    <w:rsid w:val="007E2689"/>
    <w:rsid w:val="007E54B1"/>
    <w:rsid w:val="007F31CC"/>
    <w:rsid w:val="007F71D8"/>
    <w:rsid w:val="0080019F"/>
    <w:rsid w:val="0080309B"/>
    <w:rsid w:val="008215D1"/>
    <w:rsid w:val="00824FA3"/>
    <w:rsid w:val="00832CD7"/>
    <w:rsid w:val="00841040"/>
    <w:rsid w:val="008638D4"/>
    <w:rsid w:val="00865A05"/>
    <w:rsid w:val="00867CBF"/>
    <w:rsid w:val="00870899"/>
    <w:rsid w:val="00872F1F"/>
    <w:rsid w:val="00881C4B"/>
    <w:rsid w:val="00892244"/>
    <w:rsid w:val="00895BEE"/>
    <w:rsid w:val="008A10E9"/>
    <w:rsid w:val="008A6E2A"/>
    <w:rsid w:val="008D7EB1"/>
    <w:rsid w:val="008E29DA"/>
    <w:rsid w:val="008F16DC"/>
    <w:rsid w:val="0090053C"/>
    <w:rsid w:val="00906AAB"/>
    <w:rsid w:val="00911D24"/>
    <w:rsid w:val="0093220C"/>
    <w:rsid w:val="00934FD6"/>
    <w:rsid w:val="00940234"/>
    <w:rsid w:val="009519BF"/>
    <w:rsid w:val="00953593"/>
    <w:rsid w:val="00954111"/>
    <w:rsid w:val="009602AD"/>
    <w:rsid w:val="009657A9"/>
    <w:rsid w:val="009722ED"/>
    <w:rsid w:val="00974B3A"/>
    <w:rsid w:val="00977E79"/>
    <w:rsid w:val="0098340C"/>
    <w:rsid w:val="00985428"/>
    <w:rsid w:val="00991860"/>
    <w:rsid w:val="0099237A"/>
    <w:rsid w:val="00994FB8"/>
    <w:rsid w:val="00995AB5"/>
    <w:rsid w:val="009A692F"/>
    <w:rsid w:val="009B0DA2"/>
    <w:rsid w:val="009B0E44"/>
    <w:rsid w:val="009B4681"/>
    <w:rsid w:val="009B78D3"/>
    <w:rsid w:val="009B79E8"/>
    <w:rsid w:val="009C1451"/>
    <w:rsid w:val="009C1931"/>
    <w:rsid w:val="009C2132"/>
    <w:rsid w:val="009D76FF"/>
    <w:rsid w:val="009E3693"/>
    <w:rsid w:val="009E5F5E"/>
    <w:rsid w:val="009F2933"/>
    <w:rsid w:val="009F53DD"/>
    <w:rsid w:val="009F6685"/>
    <w:rsid w:val="00A02B46"/>
    <w:rsid w:val="00A0527A"/>
    <w:rsid w:val="00A13707"/>
    <w:rsid w:val="00A14CF1"/>
    <w:rsid w:val="00A17AAB"/>
    <w:rsid w:val="00A2358C"/>
    <w:rsid w:val="00A3757C"/>
    <w:rsid w:val="00A40CDD"/>
    <w:rsid w:val="00A452A8"/>
    <w:rsid w:val="00A478EF"/>
    <w:rsid w:val="00A50214"/>
    <w:rsid w:val="00A635BB"/>
    <w:rsid w:val="00A65A86"/>
    <w:rsid w:val="00A71F2C"/>
    <w:rsid w:val="00A727C6"/>
    <w:rsid w:val="00A73A08"/>
    <w:rsid w:val="00A8090E"/>
    <w:rsid w:val="00A823E3"/>
    <w:rsid w:val="00A8622E"/>
    <w:rsid w:val="00A903B1"/>
    <w:rsid w:val="00A90A0D"/>
    <w:rsid w:val="00A91EC0"/>
    <w:rsid w:val="00A93D57"/>
    <w:rsid w:val="00AA0CCE"/>
    <w:rsid w:val="00AA68CA"/>
    <w:rsid w:val="00AB617F"/>
    <w:rsid w:val="00AB760D"/>
    <w:rsid w:val="00AD1C2A"/>
    <w:rsid w:val="00AE594C"/>
    <w:rsid w:val="00AE6E15"/>
    <w:rsid w:val="00AF33C4"/>
    <w:rsid w:val="00B00E79"/>
    <w:rsid w:val="00B03F47"/>
    <w:rsid w:val="00B1099B"/>
    <w:rsid w:val="00B15619"/>
    <w:rsid w:val="00B17846"/>
    <w:rsid w:val="00B17EFE"/>
    <w:rsid w:val="00B24555"/>
    <w:rsid w:val="00B25DFD"/>
    <w:rsid w:val="00B261B1"/>
    <w:rsid w:val="00B3496D"/>
    <w:rsid w:val="00B3510C"/>
    <w:rsid w:val="00B37816"/>
    <w:rsid w:val="00B522F1"/>
    <w:rsid w:val="00B53023"/>
    <w:rsid w:val="00B5796F"/>
    <w:rsid w:val="00B61CF1"/>
    <w:rsid w:val="00B65DEA"/>
    <w:rsid w:val="00B665FE"/>
    <w:rsid w:val="00B66D7D"/>
    <w:rsid w:val="00B7168C"/>
    <w:rsid w:val="00B76AA7"/>
    <w:rsid w:val="00B8719E"/>
    <w:rsid w:val="00B91E68"/>
    <w:rsid w:val="00B97BCF"/>
    <w:rsid w:val="00BA2CA5"/>
    <w:rsid w:val="00BA44D8"/>
    <w:rsid w:val="00BB2DF9"/>
    <w:rsid w:val="00BC5E82"/>
    <w:rsid w:val="00BD4A84"/>
    <w:rsid w:val="00BE04D6"/>
    <w:rsid w:val="00BE09C6"/>
    <w:rsid w:val="00BE1757"/>
    <w:rsid w:val="00BE5CD5"/>
    <w:rsid w:val="00BE5E3C"/>
    <w:rsid w:val="00BF2AEB"/>
    <w:rsid w:val="00BF47FA"/>
    <w:rsid w:val="00BF6168"/>
    <w:rsid w:val="00C01F6A"/>
    <w:rsid w:val="00C04860"/>
    <w:rsid w:val="00C1561B"/>
    <w:rsid w:val="00C25A4D"/>
    <w:rsid w:val="00C311FD"/>
    <w:rsid w:val="00C33C52"/>
    <w:rsid w:val="00C41631"/>
    <w:rsid w:val="00C462E7"/>
    <w:rsid w:val="00C51E7B"/>
    <w:rsid w:val="00C54BAC"/>
    <w:rsid w:val="00C62F94"/>
    <w:rsid w:val="00C66176"/>
    <w:rsid w:val="00C67B89"/>
    <w:rsid w:val="00C73BA5"/>
    <w:rsid w:val="00C80BD1"/>
    <w:rsid w:val="00C86310"/>
    <w:rsid w:val="00C8675E"/>
    <w:rsid w:val="00C86EC2"/>
    <w:rsid w:val="00C91237"/>
    <w:rsid w:val="00CA5E76"/>
    <w:rsid w:val="00CA5F03"/>
    <w:rsid w:val="00CB70DC"/>
    <w:rsid w:val="00CB7BB0"/>
    <w:rsid w:val="00CC3546"/>
    <w:rsid w:val="00CC6D3A"/>
    <w:rsid w:val="00CE1039"/>
    <w:rsid w:val="00CE5FA2"/>
    <w:rsid w:val="00CF0B2A"/>
    <w:rsid w:val="00CF585A"/>
    <w:rsid w:val="00CF6739"/>
    <w:rsid w:val="00D0303B"/>
    <w:rsid w:val="00D072EC"/>
    <w:rsid w:val="00D13829"/>
    <w:rsid w:val="00D171C5"/>
    <w:rsid w:val="00D2149A"/>
    <w:rsid w:val="00D218DF"/>
    <w:rsid w:val="00D22E7C"/>
    <w:rsid w:val="00D237D8"/>
    <w:rsid w:val="00D23F30"/>
    <w:rsid w:val="00D35410"/>
    <w:rsid w:val="00D36404"/>
    <w:rsid w:val="00D36DB4"/>
    <w:rsid w:val="00D37278"/>
    <w:rsid w:val="00D45605"/>
    <w:rsid w:val="00D5188C"/>
    <w:rsid w:val="00D53969"/>
    <w:rsid w:val="00D553C3"/>
    <w:rsid w:val="00D570A7"/>
    <w:rsid w:val="00D6287D"/>
    <w:rsid w:val="00D633F2"/>
    <w:rsid w:val="00D645ED"/>
    <w:rsid w:val="00D71B30"/>
    <w:rsid w:val="00D745F6"/>
    <w:rsid w:val="00D779F4"/>
    <w:rsid w:val="00D809F9"/>
    <w:rsid w:val="00D80A7C"/>
    <w:rsid w:val="00D82CB4"/>
    <w:rsid w:val="00D9611B"/>
    <w:rsid w:val="00D96F1F"/>
    <w:rsid w:val="00DA4171"/>
    <w:rsid w:val="00DA5362"/>
    <w:rsid w:val="00DB4DEF"/>
    <w:rsid w:val="00DB7930"/>
    <w:rsid w:val="00DC0CF5"/>
    <w:rsid w:val="00DC0D9E"/>
    <w:rsid w:val="00DC51AE"/>
    <w:rsid w:val="00DD0E55"/>
    <w:rsid w:val="00DD4056"/>
    <w:rsid w:val="00DD6212"/>
    <w:rsid w:val="00DD74E1"/>
    <w:rsid w:val="00DE09F7"/>
    <w:rsid w:val="00DE4B07"/>
    <w:rsid w:val="00DE52CF"/>
    <w:rsid w:val="00DF0FCE"/>
    <w:rsid w:val="00E11556"/>
    <w:rsid w:val="00E11B23"/>
    <w:rsid w:val="00E12536"/>
    <w:rsid w:val="00E300F7"/>
    <w:rsid w:val="00E37B40"/>
    <w:rsid w:val="00E37DFE"/>
    <w:rsid w:val="00E4265F"/>
    <w:rsid w:val="00E45DAE"/>
    <w:rsid w:val="00E466AD"/>
    <w:rsid w:val="00E5177C"/>
    <w:rsid w:val="00E558CF"/>
    <w:rsid w:val="00E55F4B"/>
    <w:rsid w:val="00E5788F"/>
    <w:rsid w:val="00E60A34"/>
    <w:rsid w:val="00E706C1"/>
    <w:rsid w:val="00E735D4"/>
    <w:rsid w:val="00E73841"/>
    <w:rsid w:val="00E7598D"/>
    <w:rsid w:val="00E8331D"/>
    <w:rsid w:val="00EA2445"/>
    <w:rsid w:val="00EB68D2"/>
    <w:rsid w:val="00ED40B0"/>
    <w:rsid w:val="00ED6995"/>
    <w:rsid w:val="00EE5BE6"/>
    <w:rsid w:val="00EE6CED"/>
    <w:rsid w:val="00EF06ED"/>
    <w:rsid w:val="00EF0B5C"/>
    <w:rsid w:val="00F004CF"/>
    <w:rsid w:val="00F17B50"/>
    <w:rsid w:val="00F259CC"/>
    <w:rsid w:val="00F306BE"/>
    <w:rsid w:val="00F327A7"/>
    <w:rsid w:val="00F33883"/>
    <w:rsid w:val="00F35891"/>
    <w:rsid w:val="00F413FB"/>
    <w:rsid w:val="00F43AB3"/>
    <w:rsid w:val="00F4768C"/>
    <w:rsid w:val="00F51071"/>
    <w:rsid w:val="00F510A7"/>
    <w:rsid w:val="00F5111E"/>
    <w:rsid w:val="00F56F85"/>
    <w:rsid w:val="00F703F2"/>
    <w:rsid w:val="00F73A70"/>
    <w:rsid w:val="00F75EB1"/>
    <w:rsid w:val="00F77269"/>
    <w:rsid w:val="00F862DF"/>
    <w:rsid w:val="00F92316"/>
    <w:rsid w:val="00F941C1"/>
    <w:rsid w:val="00F97DA0"/>
    <w:rsid w:val="00FA5DEA"/>
    <w:rsid w:val="00FB28D6"/>
    <w:rsid w:val="00FF175C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9A1FA1"/>
  <w15:docId w15:val="{16FDFAD8-A974-4AE9-A32E-98E6EA70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39"/>
    <w:rPr>
      <w:lang w:eastAsia="en-US"/>
    </w:rPr>
  </w:style>
  <w:style w:type="paragraph" w:styleId="Heading1">
    <w:name w:val="heading 1"/>
    <w:basedOn w:val="Normal"/>
    <w:next w:val="Normal"/>
    <w:qFormat/>
    <w:rsid w:val="00CE1039"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CE1039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CE1039"/>
    <w:pPr>
      <w:keepNext/>
      <w:jc w:val="center"/>
      <w:outlineLvl w:val="2"/>
    </w:pPr>
    <w:rPr>
      <w:rFonts w:ascii="Arial" w:hAnsi="Arial"/>
      <w:b/>
      <w:sz w:val="40"/>
      <w:u w:val="single"/>
    </w:rPr>
  </w:style>
  <w:style w:type="paragraph" w:styleId="Heading4">
    <w:name w:val="heading 4"/>
    <w:basedOn w:val="Normal"/>
    <w:next w:val="Normal"/>
    <w:qFormat/>
    <w:rsid w:val="00CE1039"/>
    <w:pPr>
      <w:keepNext/>
      <w:jc w:val="both"/>
      <w:outlineLvl w:val="3"/>
    </w:pPr>
    <w:rPr>
      <w:rFonts w:ascii="Arial" w:hAnsi="Arial"/>
      <w:b/>
      <w:i/>
      <w:u w:val="single"/>
    </w:rPr>
  </w:style>
  <w:style w:type="paragraph" w:styleId="Heading5">
    <w:name w:val="heading 5"/>
    <w:basedOn w:val="Normal"/>
    <w:next w:val="Normal"/>
    <w:qFormat/>
    <w:rsid w:val="00CE1039"/>
    <w:pPr>
      <w:keepNext/>
      <w:jc w:val="both"/>
      <w:outlineLvl w:val="4"/>
    </w:pPr>
    <w:rPr>
      <w:rFonts w:ascii="Arial" w:hAnsi="Arial"/>
      <w:b/>
      <w:u w:val="single"/>
    </w:rPr>
  </w:style>
  <w:style w:type="paragraph" w:styleId="Heading6">
    <w:name w:val="heading 6"/>
    <w:basedOn w:val="Normal"/>
    <w:next w:val="Normal"/>
    <w:qFormat/>
    <w:rsid w:val="00CE1039"/>
    <w:pPr>
      <w:keepNext/>
      <w:ind w:left="720"/>
      <w:jc w:val="both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CE1039"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rsid w:val="00CE103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E103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UNormal">
    <w:name w:val="LEU_Normal"/>
    <w:rsid w:val="00832CD7"/>
    <w:rPr>
      <w:rFonts w:ascii="Arial" w:hAnsi="Arial" w:cs="Arial"/>
      <w:sz w:val="24"/>
      <w:szCs w:val="24"/>
      <w:lang w:eastAsia="en-US"/>
    </w:rPr>
  </w:style>
  <w:style w:type="paragraph" w:styleId="Header">
    <w:name w:val="header"/>
    <w:basedOn w:val="Normal"/>
    <w:rsid w:val="00832CD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32CD7"/>
    <w:pPr>
      <w:tabs>
        <w:tab w:val="center" w:pos="4153"/>
        <w:tab w:val="right" w:pos="8306"/>
      </w:tabs>
    </w:pPr>
  </w:style>
  <w:style w:type="paragraph" w:customStyle="1" w:styleId="LEUFPTitle">
    <w:name w:val="LEU_FP_Title"/>
    <w:basedOn w:val="LEUNormal"/>
    <w:rsid w:val="00AD1C2A"/>
    <w:pPr>
      <w:spacing w:line="720" w:lineRule="exact"/>
    </w:pPr>
    <w:rPr>
      <w:sz w:val="64"/>
      <w:szCs w:val="64"/>
    </w:rPr>
  </w:style>
  <w:style w:type="paragraph" w:customStyle="1" w:styleId="LEUFPSubtitle">
    <w:name w:val="LEU_FP_Subtitle"/>
    <w:basedOn w:val="LEUNormal"/>
    <w:rsid w:val="00832CD7"/>
    <w:pPr>
      <w:spacing w:line="280" w:lineRule="exact"/>
    </w:pPr>
  </w:style>
  <w:style w:type="paragraph" w:customStyle="1" w:styleId="LEUHeader">
    <w:name w:val="LEU_Header"/>
    <w:basedOn w:val="LEUNormal"/>
    <w:rsid w:val="00832CD7"/>
    <w:pPr>
      <w:spacing w:after="4160" w:line="240" w:lineRule="exact"/>
    </w:pPr>
  </w:style>
  <w:style w:type="paragraph" w:customStyle="1" w:styleId="LEUHeaderOne">
    <w:name w:val="LEU_HeaderOne"/>
    <w:basedOn w:val="LEUNormal"/>
    <w:rsid w:val="00832CD7"/>
    <w:pPr>
      <w:spacing w:line="200" w:lineRule="exact"/>
    </w:pPr>
    <w:rPr>
      <w:b/>
      <w:bCs/>
      <w:sz w:val="16"/>
      <w:szCs w:val="16"/>
    </w:rPr>
  </w:style>
  <w:style w:type="paragraph" w:customStyle="1" w:styleId="LEUHeaderTwo">
    <w:name w:val="LEU_HeaderTwo"/>
    <w:basedOn w:val="LEUNormal"/>
    <w:rsid w:val="00832CD7"/>
    <w:pPr>
      <w:spacing w:before="40" w:line="200" w:lineRule="exact"/>
    </w:pPr>
    <w:rPr>
      <w:sz w:val="16"/>
      <w:szCs w:val="16"/>
    </w:rPr>
  </w:style>
  <w:style w:type="paragraph" w:customStyle="1" w:styleId="LEUPgNum">
    <w:name w:val="LEU_PgNum"/>
    <w:basedOn w:val="LEUNormal"/>
    <w:rsid w:val="00832CD7"/>
    <w:pPr>
      <w:spacing w:line="200" w:lineRule="exact"/>
      <w:jc w:val="right"/>
    </w:pPr>
    <w:rPr>
      <w:sz w:val="16"/>
      <w:szCs w:val="16"/>
    </w:rPr>
  </w:style>
  <w:style w:type="paragraph" w:customStyle="1" w:styleId="LEUBodyText">
    <w:name w:val="LEU_Body Text"/>
    <w:basedOn w:val="LEUNormal"/>
    <w:rsid w:val="00832CD7"/>
    <w:pPr>
      <w:spacing w:after="120" w:line="240" w:lineRule="exact"/>
    </w:pPr>
    <w:rPr>
      <w:sz w:val="20"/>
      <w:szCs w:val="20"/>
    </w:rPr>
  </w:style>
  <w:style w:type="paragraph" w:customStyle="1" w:styleId="LEUHeadingOne">
    <w:name w:val="LEU_Heading One"/>
    <w:basedOn w:val="LEUNormal"/>
    <w:rsid w:val="00832CD7"/>
    <w:pPr>
      <w:spacing w:after="120" w:line="280" w:lineRule="exact"/>
    </w:pPr>
    <w:rPr>
      <w:b/>
      <w:bCs/>
    </w:rPr>
  </w:style>
  <w:style w:type="paragraph" w:customStyle="1" w:styleId="LEUHeadingTwo">
    <w:name w:val="LEU_Heading Two"/>
    <w:basedOn w:val="LEUNormal"/>
    <w:rsid w:val="00832CD7"/>
    <w:pPr>
      <w:spacing w:line="240" w:lineRule="exact"/>
    </w:pPr>
    <w:rPr>
      <w:b/>
      <w:bCs/>
      <w:sz w:val="20"/>
      <w:szCs w:val="20"/>
    </w:rPr>
  </w:style>
  <w:style w:type="paragraph" w:customStyle="1" w:styleId="LEUFPFac">
    <w:name w:val="LEU_FP_Fac"/>
    <w:rsid w:val="002757B0"/>
    <w:pPr>
      <w:spacing w:before="60" w:line="280" w:lineRule="exact"/>
    </w:pPr>
    <w:rPr>
      <w:rFonts w:ascii="Arial" w:hAnsi="Arial"/>
      <w:caps/>
      <w:color w:val="FFFFFF"/>
      <w:lang w:eastAsia="en-US"/>
    </w:rPr>
  </w:style>
  <w:style w:type="paragraph" w:customStyle="1" w:styleId="LEUFPSchool">
    <w:name w:val="LEU_FP_School"/>
    <w:next w:val="LEUFPFac"/>
    <w:rsid w:val="002757B0"/>
    <w:pPr>
      <w:spacing w:line="400" w:lineRule="exact"/>
    </w:pPr>
    <w:rPr>
      <w:rFonts w:ascii="Arial" w:hAnsi="Arial"/>
      <w:b/>
      <w:color w:val="FFFFFF"/>
      <w:sz w:val="36"/>
      <w:szCs w:val="36"/>
      <w:lang w:eastAsia="en-US"/>
    </w:rPr>
  </w:style>
  <w:style w:type="paragraph" w:customStyle="1" w:styleId="LEUBlank">
    <w:name w:val="LEU_Blank"/>
    <w:basedOn w:val="LEUFPTitle"/>
    <w:rsid w:val="00985428"/>
    <w:pPr>
      <w:spacing w:line="20" w:lineRule="exact"/>
    </w:pPr>
    <w:rPr>
      <w:noProof/>
      <w:color w:val="FFFFFF"/>
      <w:sz w:val="2"/>
      <w:szCs w:val="2"/>
      <w:lang w:eastAsia="en-GB"/>
    </w:rPr>
  </w:style>
  <w:style w:type="table" w:styleId="TableGrid">
    <w:name w:val="Table Grid"/>
    <w:basedOn w:val="TableNormal"/>
    <w:uiPriority w:val="39"/>
    <w:rsid w:val="00275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E1039"/>
    <w:pPr>
      <w:jc w:val="center"/>
    </w:pPr>
    <w:rPr>
      <w:b/>
      <w:sz w:val="48"/>
    </w:rPr>
  </w:style>
  <w:style w:type="character" w:styleId="PageNumber">
    <w:name w:val="page number"/>
    <w:basedOn w:val="DefaultParagraphFont"/>
    <w:rsid w:val="00CE1039"/>
  </w:style>
  <w:style w:type="paragraph" w:styleId="Title">
    <w:name w:val="Title"/>
    <w:basedOn w:val="Normal"/>
    <w:qFormat/>
    <w:rsid w:val="00CE1039"/>
    <w:pPr>
      <w:jc w:val="center"/>
    </w:pPr>
    <w:rPr>
      <w:rFonts w:ascii="Arial" w:hAnsi="Arial"/>
      <w:b/>
    </w:rPr>
  </w:style>
  <w:style w:type="paragraph" w:styleId="BodyText2">
    <w:name w:val="Body Text 2"/>
    <w:basedOn w:val="Normal"/>
    <w:rsid w:val="00CE1039"/>
    <w:pPr>
      <w:jc w:val="both"/>
    </w:pPr>
    <w:rPr>
      <w:rFonts w:ascii="Arial" w:hAnsi="Arial"/>
      <w:u w:val="single"/>
    </w:rPr>
  </w:style>
  <w:style w:type="character" w:styleId="Hyperlink">
    <w:name w:val="Hyperlink"/>
    <w:uiPriority w:val="99"/>
    <w:rsid w:val="00CE1039"/>
    <w:rPr>
      <w:color w:val="0000FF"/>
      <w:u w:val="single"/>
    </w:rPr>
  </w:style>
  <w:style w:type="paragraph" w:styleId="BodyText3">
    <w:name w:val="Body Text 3"/>
    <w:basedOn w:val="Normal"/>
    <w:rsid w:val="00CE1039"/>
    <w:pPr>
      <w:jc w:val="both"/>
    </w:pPr>
    <w:rPr>
      <w:rFonts w:ascii="Arial" w:hAnsi="Arial"/>
      <w:b/>
    </w:rPr>
  </w:style>
  <w:style w:type="paragraph" w:styleId="BodyTextIndent">
    <w:name w:val="Body Text Indent"/>
    <w:basedOn w:val="Normal"/>
    <w:rsid w:val="00CE1039"/>
    <w:pPr>
      <w:ind w:left="72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CE1039"/>
    <w:pPr>
      <w:ind w:left="720" w:hanging="720"/>
      <w:jc w:val="both"/>
    </w:pPr>
    <w:rPr>
      <w:rFonts w:ascii="Arial" w:hAnsi="Arial"/>
    </w:rPr>
  </w:style>
  <w:style w:type="character" w:styleId="FollowedHyperlink">
    <w:name w:val="FollowedHyperlink"/>
    <w:rsid w:val="00CE1039"/>
    <w:rPr>
      <w:color w:val="800080"/>
      <w:u w:val="single"/>
    </w:rPr>
  </w:style>
  <w:style w:type="paragraph" w:styleId="List">
    <w:name w:val="List"/>
    <w:basedOn w:val="Normal"/>
    <w:rsid w:val="00CE1039"/>
    <w:pPr>
      <w:ind w:left="283" w:hanging="283"/>
    </w:pPr>
  </w:style>
  <w:style w:type="paragraph" w:styleId="List2">
    <w:name w:val="List 2"/>
    <w:basedOn w:val="Normal"/>
    <w:rsid w:val="00CE1039"/>
    <w:pPr>
      <w:ind w:left="566" w:hanging="283"/>
    </w:pPr>
  </w:style>
  <w:style w:type="paragraph" w:styleId="List3">
    <w:name w:val="List 3"/>
    <w:basedOn w:val="Normal"/>
    <w:rsid w:val="00CE1039"/>
    <w:pPr>
      <w:ind w:left="849" w:hanging="283"/>
    </w:pPr>
  </w:style>
  <w:style w:type="paragraph" w:styleId="ListBullet">
    <w:name w:val="List Bullet"/>
    <w:basedOn w:val="Normal"/>
    <w:autoRedefine/>
    <w:rsid w:val="00CE1039"/>
    <w:pPr>
      <w:numPr>
        <w:numId w:val="1"/>
      </w:numPr>
    </w:pPr>
  </w:style>
  <w:style w:type="paragraph" w:styleId="ListBullet2">
    <w:name w:val="List Bullet 2"/>
    <w:basedOn w:val="Normal"/>
    <w:autoRedefine/>
    <w:rsid w:val="00CE1039"/>
    <w:pPr>
      <w:numPr>
        <w:numId w:val="2"/>
      </w:numPr>
    </w:pPr>
  </w:style>
  <w:style w:type="paragraph" w:styleId="ListContinue">
    <w:name w:val="List Continue"/>
    <w:basedOn w:val="Normal"/>
    <w:rsid w:val="00CE1039"/>
    <w:pPr>
      <w:spacing w:after="120"/>
      <w:ind w:left="283"/>
    </w:pPr>
  </w:style>
  <w:style w:type="paragraph" w:styleId="ListContinue2">
    <w:name w:val="List Continue 2"/>
    <w:basedOn w:val="Normal"/>
    <w:rsid w:val="00CE1039"/>
    <w:pPr>
      <w:spacing w:after="120"/>
      <w:ind w:left="566"/>
    </w:pPr>
  </w:style>
  <w:style w:type="paragraph" w:styleId="BalloonText">
    <w:name w:val="Balloon Text"/>
    <w:basedOn w:val="Normal"/>
    <w:semiHidden/>
    <w:rsid w:val="00CE10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E1039"/>
    <w:pPr>
      <w:spacing w:before="100" w:beforeAutospacing="1" w:after="100" w:afterAutospacing="1"/>
      <w:jc w:val="both"/>
    </w:pPr>
    <w:rPr>
      <w:lang w:val="en-US"/>
    </w:rPr>
  </w:style>
  <w:style w:type="paragraph" w:customStyle="1" w:styleId="Descriptor2">
    <w:name w:val="Descriptor 2"/>
    <w:basedOn w:val="Normal"/>
    <w:link w:val="Descriptor2Char"/>
    <w:autoRedefine/>
    <w:rsid w:val="00CE1039"/>
    <w:pPr>
      <w:pBdr>
        <w:bottom w:val="single" w:sz="12" w:space="1" w:color="auto"/>
      </w:pBdr>
      <w:spacing w:after="120"/>
      <w:ind w:left="2835" w:hanging="2835"/>
    </w:pPr>
    <w:rPr>
      <w:rFonts w:ascii="Arial" w:hAnsi="Arial" w:cs="Arial"/>
      <w:b/>
      <w:noProof/>
      <w:sz w:val="28"/>
      <w:lang w:eastAsia="en-GB"/>
    </w:rPr>
  </w:style>
  <w:style w:type="character" w:customStyle="1" w:styleId="Descriptor2Char">
    <w:name w:val="Descriptor 2 Char"/>
    <w:link w:val="Descriptor2"/>
    <w:rsid w:val="00CE1039"/>
    <w:rPr>
      <w:rFonts w:ascii="Arial" w:hAnsi="Arial" w:cs="Arial"/>
      <w:b/>
      <w:noProof/>
      <w:sz w:val="28"/>
      <w:lang w:val="en-GB" w:eastAsia="en-GB" w:bidi="ar-SA"/>
    </w:rPr>
  </w:style>
  <w:style w:type="paragraph" w:styleId="BodyTextIndent3">
    <w:name w:val="Body Text Indent 3"/>
    <w:basedOn w:val="Normal"/>
    <w:rsid w:val="00CE1039"/>
    <w:pPr>
      <w:spacing w:after="120"/>
      <w:ind w:left="283"/>
    </w:pPr>
    <w:rPr>
      <w:sz w:val="16"/>
      <w:szCs w:val="16"/>
    </w:rPr>
  </w:style>
  <w:style w:type="paragraph" w:styleId="BlockText">
    <w:name w:val="Block Text"/>
    <w:basedOn w:val="Normal"/>
    <w:rsid w:val="00CE1039"/>
    <w:pPr>
      <w:ind w:left="720" w:right="566" w:hanging="720"/>
      <w:jc w:val="both"/>
    </w:pPr>
  </w:style>
  <w:style w:type="paragraph" w:customStyle="1" w:styleId="Document1">
    <w:name w:val="Document 1"/>
    <w:rsid w:val="00CE1039"/>
    <w:pPr>
      <w:keepNext/>
      <w:keepLines/>
      <w:tabs>
        <w:tab w:val="left" w:pos="-720"/>
      </w:tabs>
      <w:suppressAutoHyphens/>
      <w:autoSpaceDE w:val="0"/>
      <w:autoSpaceDN w:val="0"/>
    </w:pPr>
    <w:rPr>
      <w:rFonts w:ascii="Courier" w:hAnsi="Courier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C33C52"/>
    <w:rPr>
      <w:rFonts w:ascii="Arial" w:hAnsi="Arial"/>
      <w:sz w:val="24"/>
    </w:rPr>
  </w:style>
  <w:style w:type="paragraph" w:customStyle="1" w:styleId="stages">
    <w:name w:val="stages"/>
    <w:basedOn w:val="Normal"/>
    <w:rsid w:val="00D80A7C"/>
    <w:pPr>
      <w:spacing w:before="100" w:beforeAutospacing="1" w:after="100" w:afterAutospacing="1" w:line="312" w:lineRule="auto"/>
    </w:pPr>
    <w:rPr>
      <w:rFonts w:ascii="Trebuchet MS" w:hAnsi="Trebuchet MS"/>
      <w:color w:val="006666"/>
      <w:lang w:eastAsia="en-GB"/>
    </w:rPr>
  </w:style>
  <w:style w:type="character" w:customStyle="1" w:styleId="stages1">
    <w:name w:val="stages1"/>
    <w:rsid w:val="00D80A7C"/>
    <w:rPr>
      <w:rFonts w:ascii="Trebuchet MS" w:hAnsi="Trebuchet MS" w:hint="default"/>
      <w:color w:val="006666"/>
      <w:sz w:val="20"/>
      <w:szCs w:val="20"/>
    </w:rPr>
  </w:style>
  <w:style w:type="character" w:styleId="CommentReference">
    <w:name w:val="annotation reference"/>
    <w:semiHidden/>
    <w:rsid w:val="00172ABD"/>
    <w:rPr>
      <w:sz w:val="16"/>
      <w:szCs w:val="16"/>
    </w:rPr>
  </w:style>
  <w:style w:type="paragraph" w:styleId="CommentText">
    <w:name w:val="annotation text"/>
    <w:basedOn w:val="Normal"/>
    <w:semiHidden/>
    <w:rsid w:val="00172ABD"/>
  </w:style>
  <w:style w:type="paragraph" w:styleId="CommentSubject">
    <w:name w:val="annotation subject"/>
    <w:basedOn w:val="CommentText"/>
    <w:next w:val="CommentText"/>
    <w:semiHidden/>
    <w:rsid w:val="00172ABD"/>
    <w:rPr>
      <w:b/>
      <w:bCs/>
    </w:rPr>
  </w:style>
  <w:style w:type="character" w:customStyle="1" w:styleId="FooterChar">
    <w:name w:val="Footer Char"/>
    <w:link w:val="Footer"/>
    <w:uiPriority w:val="99"/>
    <w:rsid w:val="00FF3A5E"/>
    <w:rPr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A72CA"/>
    <w:rPr>
      <w:rFonts w:ascii="Consolas" w:eastAsia="Calibri" w:hAnsi="Consolas" w:cs="Consolas"/>
      <w:sz w:val="21"/>
      <w:szCs w:val="21"/>
      <w:lang w:eastAsia="en-GB"/>
    </w:rPr>
  </w:style>
  <w:style w:type="character" w:customStyle="1" w:styleId="PlainTextChar">
    <w:name w:val="Plain Text Char"/>
    <w:link w:val="PlainText"/>
    <w:uiPriority w:val="99"/>
    <w:rsid w:val="003A72CA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A72CA"/>
    <w:pPr>
      <w:ind w:left="720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uiPriority w:val="22"/>
    <w:qFormat/>
    <w:rsid w:val="00374729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C33C52"/>
    <w:pPr>
      <w:ind w:left="200"/>
    </w:pPr>
  </w:style>
  <w:style w:type="character" w:customStyle="1" w:styleId="AA-EditableText">
    <w:name w:val="AA-EditableText"/>
    <w:qFormat/>
    <w:rsid w:val="00080564"/>
    <w:rPr>
      <w:color w:val="CC00CC"/>
    </w:rPr>
  </w:style>
  <w:style w:type="paragraph" w:customStyle="1" w:styleId="gap">
    <w:name w:val="gap"/>
    <w:basedOn w:val="Normal"/>
    <w:rsid w:val="00DB4DEF"/>
    <w:pPr>
      <w:spacing w:before="100" w:beforeAutospacing="1" w:after="100" w:afterAutospacing="1"/>
    </w:pPr>
    <w:rPr>
      <w:rFonts w:ascii="Times" w:hAnsi="Times"/>
    </w:rPr>
  </w:style>
  <w:style w:type="character" w:styleId="PlaceholderText">
    <w:name w:val="Placeholder Text"/>
    <w:basedOn w:val="DefaultParagraphFont"/>
    <w:uiPriority w:val="99"/>
    <w:semiHidden/>
    <w:rsid w:val="00F33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7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86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99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7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geog.leeds.ac.uk/courses/computing/study/core-python-phd/assessment2/death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aew\Local%20Settings\Temporary%20Internet%20Files\Content.IE5\RBDSSK53\NEW%20ITS%20Black%20Cover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ITS Black Cover[1].dot</Template>
  <TotalTime>1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TRAN2040 Module Handbook 06-07</vt:lpstr>
    </vt:vector>
  </TitlesOfParts>
  <Company>University of Leeds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TRAN2040 Module Handbook 06-07</dc:title>
  <dc:subject/>
  <dc:creator>Jo Moran</dc:creator>
  <cp:keywords/>
  <cp:lastModifiedBy>Caroline Tait</cp:lastModifiedBy>
  <cp:revision>2</cp:revision>
  <cp:lastPrinted>2014-03-04T14:18:00Z</cp:lastPrinted>
  <dcterms:created xsi:type="dcterms:W3CDTF">2018-12-06T12:54:00Z</dcterms:created>
  <dcterms:modified xsi:type="dcterms:W3CDTF">2018-12-06T12:54:00Z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